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EA" w:rsidRDefault="006719EE" w:rsidP="00456D24">
      <w:pPr>
        <w:pStyle w:val="Title"/>
      </w:pPr>
      <w:r>
        <w:t xml:space="preserve">ACE </w:t>
      </w:r>
      <w:r w:rsidR="00BF47EA">
        <w:t>Device Functionality</w:t>
      </w:r>
    </w:p>
    <w:p w:rsidR="00456D24" w:rsidRDefault="00456D24" w:rsidP="00456D24"/>
    <w:p w:rsidR="00455D1E" w:rsidRPr="00456D24" w:rsidRDefault="00455D1E" w:rsidP="00455D1E">
      <w:pPr>
        <w:pStyle w:val="Heading1"/>
      </w:pPr>
      <w:r>
        <w:t>Core Functionality</w:t>
      </w:r>
    </w:p>
    <w:p w:rsidR="00456D24" w:rsidRDefault="00456D24" w:rsidP="00456D24">
      <w:r>
        <w:t>Raspberry</w:t>
      </w:r>
      <w:r w:rsidR="00DE01BE">
        <w:t xml:space="preserve"> pi</w:t>
      </w:r>
      <w:r>
        <w:t xml:space="preserve"> portable device</w:t>
      </w:r>
      <w:r w:rsidR="00DE01BE">
        <w:t xml:space="preserve"> </w:t>
      </w:r>
      <w:r w:rsidR="00BF47EA">
        <w:t>that connects to a car via OB</w:t>
      </w:r>
      <w:r>
        <w:t>D</w:t>
      </w:r>
      <w:r w:rsidR="00BF47EA">
        <w:t>2 a</w:t>
      </w:r>
      <w:r w:rsidR="00DE01BE">
        <w:t>nd have some sort of interface so the user can see stats about their car</w:t>
      </w:r>
      <w:r>
        <w:t xml:space="preserve"> both real-time and after the journey on a computer for more detailed information</w:t>
      </w:r>
    </w:p>
    <w:p w:rsidR="00450F50" w:rsidRDefault="00450F50" w:rsidP="00BF47EA">
      <w:pPr>
        <w:pStyle w:val="ListParagraph"/>
        <w:numPr>
          <w:ilvl w:val="0"/>
          <w:numId w:val="3"/>
        </w:numPr>
      </w:pPr>
      <w:r>
        <w:t>Connect it to the car, go for a drive get some data together, unplug, connect to network, submit results to web server.</w:t>
      </w:r>
    </w:p>
    <w:p w:rsidR="00DE01BE" w:rsidRPr="00F71FAE" w:rsidRDefault="00DE01BE" w:rsidP="00DE01BE">
      <w:pPr>
        <w:pStyle w:val="ListParagraph"/>
        <w:numPr>
          <w:ilvl w:val="0"/>
          <w:numId w:val="3"/>
        </w:numPr>
      </w:pPr>
      <w:r w:rsidRPr="00F71FAE">
        <w:t xml:space="preserve">Record journeys in car with GPS (attach to raspberry pi </w:t>
      </w:r>
      <w:proofErr w:type="spellStart"/>
      <w:r w:rsidRPr="00F71FAE">
        <w:t>usb</w:t>
      </w:r>
      <w:proofErr w:type="spellEnd"/>
      <w:r w:rsidRPr="00F71FAE">
        <w:t>)</w:t>
      </w:r>
    </w:p>
    <w:p w:rsidR="00DE01BE" w:rsidRPr="00F71FAE" w:rsidRDefault="00DE01BE" w:rsidP="00DE01BE">
      <w:pPr>
        <w:pStyle w:val="ListParagraph"/>
        <w:numPr>
          <w:ilvl w:val="0"/>
          <w:numId w:val="3"/>
        </w:numPr>
      </w:pPr>
      <w:r w:rsidRPr="00F71FAE">
        <w:t>Dashboard online service (upload to web server)</w:t>
      </w:r>
    </w:p>
    <w:p w:rsidR="00BF47EA" w:rsidRPr="00F71FAE" w:rsidRDefault="00DE01BE" w:rsidP="00BF47EA">
      <w:pPr>
        <w:pStyle w:val="ListParagraph"/>
        <w:numPr>
          <w:ilvl w:val="0"/>
          <w:numId w:val="3"/>
        </w:numPr>
      </w:pPr>
      <w:r w:rsidRPr="00F71FAE">
        <w:t>Economic Driving</w:t>
      </w:r>
    </w:p>
    <w:p w:rsidR="00DE01BE" w:rsidRDefault="00DE01BE" w:rsidP="00DE01BE">
      <w:pPr>
        <w:pStyle w:val="ListParagraph"/>
        <w:numPr>
          <w:ilvl w:val="0"/>
          <w:numId w:val="3"/>
        </w:numPr>
      </w:pPr>
      <w:r>
        <w:t>Can check detailed information like pistons</w:t>
      </w:r>
    </w:p>
    <w:p w:rsidR="00DE01BE" w:rsidRDefault="00DE01BE" w:rsidP="00DE01BE">
      <w:pPr>
        <w:pStyle w:val="ListParagraph"/>
        <w:numPr>
          <w:ilvl w:val="0"/>
          <w:numId w:val="3"/>
        </w:numPr>
      </w:pPr>
      <w:r>
        <w:t>Compare friends results (back end, web server)</w:t>
      </w:r>
    </w:p>
    <w:p w:rsidR="00DE01BE" w:rsidRDefault="00450F50" w:rsidP="00450F50">
      <w:pPr>
        <w:pStyle w:val="ListParagraph"/>
        <w:numPr>
          <w:ilvl w:val="0"/>
          <w:numId w:val="3"/>
        </w:numPr>
      </w:pPr>
      <w:r>
        <w:t>R</w:t>
      </w:r>
      <w:r w:rsidR="00DE01BE">
        <w:t>eal</w:t>
      </w:r>
      <w:r>
        <w:t xml:space="preserve"> </w:t>
      </w:r>
      <w:r w:rsidR="00DE01BE">
        <w:t>time display what we have on the raspberry pi</w:t>
      </w:r>
    </w:p>
    <w:p w:rsidR="00523753" w:rsidRDefault="006719EE" w:rsidP="006719EE">
      <w:pPr>
        <w:pStyle w:val="Heading1"/>
      </w:pPr>
      <w:r>
        <w:t>GPS Record Journeys</w:t>
      </w:r>
    </w:p>
    <w:p w:rsidR="004A1811" w:rsidRDefault="00E30A96" w:rsidP="00E30A96">
      <w:r>
        <w:t xml:space="preserve">We intend to have a GPS receiver </w:t>
      </w:r>
      <w:r w:rsidR="00F4566F">
        <w:t xml:space="preserve">component </w:t>
      </w:r>
      <w:r>
        <w:t>as part of our device that will be able to feed co-ordinates so that a map of the route taken can be drawn. The GPS rece</w:t>
      </w:r>
      <w:r w:rsidR="004A1811">
        <w:t>iver will start as soon as the device is connected to the car.</w:t>
      </w:r>
      <w:r>
        <w:t xml:space="preserve"> </w:t>
      </w:r>
    </w:p>
    <w:p w:rsidR="004A1811" w:rsidRDefault="00E30A96" w:rsidP="00E30A96">
      <w:r>
        <w:t>This will allow us to pinpoint certain events</w:t>
      </w:r>
      <w:r w:rsidR="004A1811">
        <w:t xml:space="preserve"> and the colour of the route could gradually change depending on speed or how economic you were driving. This is a similar idea to the route colouring technique used in the Nike Running app:</w:t>
      </w:r>
    </w:p>
    <w:p w:rsidR="004A1811" w:rsidRDefault="004A1811" w:rsidP="00E30A96">
      <w:r>
        <w:rPr>
          <w:noProof/>
          <w:lang w:eastAsia="en-GB"/>
        </w:rPr>
        <w:drawing>
          <wp:inline distT="0" distB="0" distL="0" distR="0" wp14:anchorId="279B894C" wp14:editId="14EEF09E">
            <wp:extent cx="2819400" cy="2962275"/>
            <wp:effectExtent l="0" t="0" r="0" b="9525"/>
            <wp:docPr id="1" name="Picture 1" descr="http://fitfeat.com/blog/wp-content/uploads/2013/08/nike-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tfeat.com/blog/wp-content/uploads/2013/08/nike-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1811" w:rsidRDefault="004A1811" w:rsidP="00E30A96">
      <w:r>
        <w:t xml:space="preserve">[REF] </w:t>
      </w:r>
      <w:r w:rsidRPr="00E30A96">
        <w:t>http://fitfeat.com/blog/wp-content/uploads/2013/08/nike-app.png</w:t>
      </w:r>
    </w:p>
    <w:p w:rsidR="006719EE" w:rsidRDefault="004A1811" w:rsidP="006719EE">
      <w:r>
        <w:lastRenderedPageBreak/>
        <w:t>This would easily show where the speed was greatest or where you were driving most efficiently.</w:t>
      </w:r>
      <w:r>
        <w:br/>
        <w:t xml:space="preserve">We plan to use a digital display for the real-time information so the actual map of route taken would have to be displayed on our web interface as the digital display would not be able to </w:t>
      </w:r>
      <w:r w:rsidR="000628A1">
        <w:t>handle this.</w:t>
      </w:r>
      <w:r>
        <w:t xml:space="preserve"> </w:t>
      </w:r>
    </w:p>
    <w:p w:rsidR="006719EE" w:rsidRDefault="006719EE" w:rsidP="006719EE">
      <w:pPr>
        <w:pStyle w:val="Heading1"/>
      </w:pPr>
      <w:r>
        <w:t>Dashboard Online Service</w:t>
      </w:r>
    </w:p>
    <w:p w:rsidR="006719EE" w:rsidRDefault="000628A1" w:rsidP="006719EE">
      <w:r>
        <w:t xml:space="preserve">The idea is that when drives have been recorded, our device can be connected to the web service and upload all the information gathered. </w:t>
      </w:r>
      <w:r w:rsidR="00AB2F45">
        <w:t xml:space="preserve">As a user you will be able to log into the </w:t>
      </w:r>
      <w:bookmarkStart w:id="0" w:name="_GoBack"/>
      <w:bookmarkEnd w:id="0"/>
    </w:p>
    <w:p w:rsidR="006719EE" w:rsidRDefault="006719EE" w:rsidP="006719EE">
      <w:pPr>
        <w:pStyle w:val="Heading1"/>
      </w:pPr>
      <w:r>
        <w:t>Economic Driving</w:t>
      </w:r>
    </w:p>
    <w:p w:rsidR="002C0BA2" w:rsidRDefault="002C0BA2" w:rsidP="006719EE">
      <w:r>
        <w:t xml:space="preserve">One of the main themes of the project is economic driving and we want to be able to tell the user how economic their driving is. </w:t>
      </w:r>
      <w:r>
        <w:br/>
        <w:t xml:space="preserve">In our opinion there are two main factors in economic driving. The first is in braking too harshly; this would be represented as a sudden decrease of speed from the data collected during a drive. The idea is that speed change should be gradual and planned. This is also the case for the second factor which is whether or not you are revving too much. </w:t>
      </w:r>
      <w:r w:rsidR="00E024E5">
        <w:t>Over revving can be detected by comparing the rev counter value against a maximum rev</w:t>
      </w:r>
    </w:p>
    <w:p w:rsidR="000628A1" w:rsidRDefault="000628A1" w:rsidP="000628A1">
      <w:pPr>
        <w:pStyle w:val="ListParagraph"/>
        <w:numPr>
          <w:ilvl w:val="0"/>
          <w:numId w:val="9"/>
        </w:numPr>
      </w:pPr>
      <w:r w:rsidRPr="00F71FAE">
        <w:t>feedback at the end on how you could drive more efficiently</w:t>
      </w:r>
    </w:p>
    <w:p w:rsidR="000628A1" w:rsidRPr="00F71FAE" w:rsidRDefault="000628A1" w:rsidP="000628A1">
      <w:pPr>
        <w:pStyle w:val="ListParagraph"/>
        <w:numPr>
          <w:ilvl w:val="0"/>
          <w:numId w:val="9"/>
        </w:numPr>
      </w:pPr>
      <w:r>
        <w:t>How much fuel you were using (in terms of cost too)</w:t>
      </w:r>
    </w:p>
    <w:p w:rsidR="000628A1" w:rsidRDefault="000628A1" w:rsidP="006719EE"/>
    <w:p w:rsidR="006719EE" w:rsidRDefault="001576EA" w:rsidP="006719EE">
      <w:pPr>
        <w:pStyle w:val="Heading1"/>
      </w:pPr>
      <w:r>
        <w:t>Detailed Information</w:t>
      </w:r>
    </w:p>
    <w:p w:rsidR="001576EA" w:rsidRDefault="001576EA" w:rsidP="001576EA"/>
    <w:p w:rsidR="001576EA" w:rsidRDefault="001576EA" w:rsidP="001576EA">
      <w:pPr>
        <w:pStyle w:val="Heading1"/>
      </w:pPr>
      <w:r>
        <w:t>Compared Results</w:t>
      </w:r>
    </w:p>
    <w:p w:rsidR="000628A1" w:rsidRDefault="000628A1" w:rsidP="000628A1"/>
    <w:p w:rsidR="000628A1" w:rsidRDefault="000628A1" w:rsidP="000628A1">
      <w:pPr>
        <w:pStyle w:val="Heading1"/>
      </w:pPr>
      <w:r>
        <w:t>Real-time information</w:t>
      </w:r>
    </w:p>
    <w:p w:rsidR="000628A1" w:rsidRDefault="000628A1" w:rsidP="000628A1">
      <w:pPr>
        <w:pStyle w:val="ListParagraph"/>
        <w:numPr>
          <w:ilvl w:val="1"/>
          <w:numId w:val="3"/>
        </w:numPr>
      </w:pPr>
      <w:r>
        <w:t>current mph,</w:t>
      </w:r>
    </w:p>
    <w:p w:rsidR="000628A1" w:rsidRDefault="000628A1" w:rsidP="000628A1">
      <w:pPr>
        <w:pStyle w:val="ListParagraph"/>
        <w:numPr>
          <w:ilvl w:val="1"/>
          <w:numId w:val="3"/>
        </w:numPr>
      </w:pPr>
      <w:r>
        <w:t xml:space="preserve">mpg, </w:t>
      </w:r>
    </w:p>
    <w:p w:rsidR="000628A1" w:rsidRDefault="000628A1" w:rsidP="000628A1">
      <w:pPr>
        <w:pStyle w:val="ListParagraph"/>
        <w:numPr>
          <w:ilvl w:val="1"/>
          <w:numId w:val="3"/>
        </w:numPr>
      </w:pPr>
      <w:r>
        <w:t>fuel intake</w:t>
      </w:r>
    </w:p>
    <w:p w:rsidR="000628A1" w:rsidRDefault="000628A1" w:rsidP="000628A1">
      <w:pPr>
        <w:pStyle w:val="ListParagraph"/>
        <w:numPr>
          <w:ilvl w:val="1"/>
          <w:numId w:val="3"/>
        </w:numPr>
      </w:pPr>
      <w:proofErr w:type="spellStart"/>
      <w:r>
        <w:t>gps</w:t>
      </w:r>
      <w:proofErr w:type="spellEnd"/>
      <w:r>
        <w:t xml:space="preserve"> that tracks the cars movement so you can see where the car has been</w:t>
      </w:r>
    </w:p>
    <w:p w:rsidR="000628A1" w:rsidRDefault="000628A1" w:rsidP="000628A1">
      <w:pPr>
        <w:pStyle w:val="ListParagraph"/>
        <w:numPr>
          <w:ilvl w:val="1"/>
          <w:numId w:val="3"/>
        </w:numPr>
      </w:pPr>
      <w:proofErr w:type="gramStart"/>
      <w:r>
        <w:t>where</w:t>
      </w:r>
      <w:proofErr w:type="gramEnd"/>
      <w:r>
        <w:t xml:space="preserve"> and the status of the car at any point in the journey. </w:t>
      </w:r>
    </w:p>
    <w:p w:rsidR="000628A1" w:rsidRPr="000628A1" w:rsidRDefault="000628A1" w:rsidP="000628A1"/>
    <w:sectPr w:rsidR="000628A1" w:rsidRPr="0006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7D78"/>
    <w:multiLevelType w:val="hybridMultilevel"/>
    <w:tmpl w:val="71D6B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C2A1C"/>
    <w:multiLevelType w:val="hybridMultilevel"/>
    <w:tmpl w:val="6D20CDE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79A3578"/>
    <w:multiLevelType w:val="hybridMultilevel"/>
    <w:tmpl w:val="F4FE6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B4392"/>
    <w:multiLevelType w:val="hybridMultilevel"/>
    <w:tmpl w:val="0C1867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AE50E5"/>
    <w:multiLevelType w:val="hybridMultilevel"/>
    <w:tmpl w:val="4A6C7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069B2"/>
    <w:multiLevelType w:val="hybridMultilevel"/>
    <w:tmpl w:val="3B14B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A590A"/>
    <w:multiLevelType w:val="hybridMultilevel"/>
    <w:tmpl w:val="3C309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C4CAD"/>
    <w:multiLevelType w:val="hybridMultilevel"/>
    <w:tmpl w:val="844CE9C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B1C69C5"/>
    <w:multiLevelType w:val="hybridMultilevel"/>
    <w:tmpl w:val="D00CE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BE"/>
    <w:rsid w:val="000628A1"/>
    <w:rsid w:val="001576EA"/>
    <w:rsid w:val="002C0BA2"/>
    <w:rsid w:val="00450F50"/>
    <w:rsid w:val="00455D1E"/>
    <w:rsid w:val="00456D24"/>
    <w:rsid w:val="004A1811"/>
    <w:rsid w:val="00523753"/>
    <w:rsid w:val="006719EE"/>
    <w:rsid w:val="00757918"/>
    <w:rsid w:val="00AB2F45"/>
    <w:rsid w:val="00BF47EA"/>
    <w:rsid w:val="00DE01BE"/>
    <w:rsid w:val="00E024E5"/>
    <w:rsid w:val="00E30A96"/>
    <w:rsid w:val="00F4566F"/>
    <w:rsid w:val="00F7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324F6-EA68-4AD9-9868-837EB2D0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01BE"/>
    <w:pPr>
      <w:spacing w:after="160" w:line="259" w:lineRule="auto"/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E01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D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979BBF2D.dotm</Template>
  <TotalTime>125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Rendell</dc:creator>
  <cp:keywords/>
  <dc:description/>
  <cp:lastModifiedBy>Robert Rendell</cp:lastModifiedBy>
  <cp:revision>7</cp:revision>
  <dcterms:created xsi:type="dcterms:W3CDTF">2014-10-23T14:14:00Z</dcterms:created>
  <dcterms:modified xsi:type="dcterms:W3CDTF">2014-10-23T16:55:00Z</dcterms:modified>
</cp:coreProperties>
</file>