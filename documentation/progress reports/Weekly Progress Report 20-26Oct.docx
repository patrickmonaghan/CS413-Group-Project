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1BE" w:rsidRDefault="00DE01BE" w:rsidP="00DE01BE">
      <w:pPr>
        <w:pStyle w:val="Title"/>
      </w:pPr>
      <w:r>
        <w:t>Weekly Progress Report:</w:t>
      </w:r>
      <w:r>
        <w:t xml:space="preserve"> 20 </w:t>
      </w:r>
      <w:r>
        <w:t>-</w:t>
      </w:r>
      <w:r>
        <w:t xml:space="preserve"> 26</w:t>
      </w:r>
      <w:r>
        <w:rPr>
          <w:vertAlign w:val="superscript"/>
        </w:rPr>
        <w:t>th</w:t>
      </w:r>
      <w:r>
        <w:t xml:space="preserve"> Oct</w:t>
      </w:r>
    </w:p>
    <w:p w:rsidR="00DE01BE" w:rsidRDefault="00DE01BE" w:rsidP="00DE01BE">
      <w:pPr>
        <w:pStyle w:val="Title"/>
      </w:pPr>
      <w:r>
        <w:t>CS413 – Group 3</w:t>
      </w:r>
    </w:p>
    <w:p w:rsidR="00DE01BE" w:rsidRDefault="00DE01BE" w:rsidP="00DE01BE"/>
    <w:p w:rsidR="007D31CB" w:rsidRDefault="007D31CB" w:rsidP="00DE01BE">
      <w:r>
        <w:t>Putting together the price list in the lab</w:t>
      </w:r>
    </w:p>
    <w:p w:rsidR="00DE01BE" w:rsidRDefault="003740D2" w:rsidP="00DE01BE">
      <w:r>
        <w:t>D</w:t>
      </w:r>
      <w:r w:rsidR="00DE01BE">
        <w:t>eciding on Device functionalities, what we should aim for and what should be additional functionality.</w:t>
      </w:r>
    </w:p>
    <w:p w:rsidR="00DE01BE" w:rsidRDefault="00DE01BE" w:rsidP="003740D2">
      <w:pPr>
        <w:pStyle w:val="Heading1"/>
      </w:pPr>
      <w:r>
        <w:t>Description</w:t>
      </w:r>
    </w:p>
    <w:p w:rsidR="00DE01BE" w:rsidRDefault="00DE01BE" w:rsidP="00DE01BE">
      <w:proofErr w:type="gramStart"/>
      <w:r>
        <w:t>raspberry</w:t>
      </w:r>
      <w:proofErr w:type="gramEnd"/>
      <w:r>
        <w:t xml:space="preserve"> p</w:t>
      </w:r>
      <w:r w:rsidR="003740D2">
        <w:t>i that connects to a car via OBD</w:t>
      </w:r>
      <w:r>
        <w:t xml:space="preserve">2 </w:t>
      </w:r>
    </w:p>
    <w:p w:rsidR="00DE01BE" w:rsidRDefault="00DE01BE" w:rsidP="00DE01BE">
      <w:proofErr w:type="gramStart"/>
      <w:r>
        <w:t>and</w:t>
      </w:r>
      <w:proofErr w:type="gramEnd"/>
      <w:r>
        <w:t xml:space="preserve"> have some sort of interface so the user can see stats about their car</w:t>
      </w:r>
    </w:p>
    <w:p w:rsidR="00DE01BE" w:rsidRDefault="00DE01BE" w:rsidP="00DE01BE">
      <w:pPr>
        <w:pStyle w:val="ListParagraph"/>
        <w:numPr>
          <w:ilvl w:val="0"/>
          <w:numId w:val="1"/>
        </w:numPr>
      </w:pPr>
      <w:r>
        <w:t>current mph,</w:t>
      </w:r>
    </w:p>
    <w:p w:rsidR="00DE01BE" w:rsidRDefault="00DE01BE" w:rsidP="00DE01BE">
      <w:pPr>
        <w:pStyle w:val="ListParagraph"/>
        <w:numPr>
          <w:ilvl w:val="0"/>
          <w:numId w:val="1"/>
        </w:numPr>
      </w:pPr>
      <w:r>
        <w:t xml:space="preserve"> mpg, </w:t>
      </w:r>
    </w:p>
    <w:p w:rsidR="00DE01BE" w:rsidRDefault="00DE01BE" w:rsidP="00DE01BE">
      <w:pPr>
        <w:pStyle w:val="ListParagraph"/>
        <w:numPr>
          <w:ilvl w:val="0"/>
          <w:numId w:val="1"/>
        </w:numPr>
      </w:pPr>
      <w:r>
        <w:t>5fuel intake</w:t>
      </w:r>
    </w:p>
    <w:p w:rsidR="00DE01BE" w:rsidRDefault="00DE01BE" w:rsidP="00DE01BE">
      <w:pPr>
        <w:pStyle w:val="ListParagraph"/>
        <w:numPr>
          <w:ilvl w:val="0"/>
          <w:numId w:val="1"/>
        </w:numPr>
      </w:pPr>
      <w:proofErr w:type="spellStart"/>
      <w:r>
        <w:t>gps</w:t>
      </w:r>
      <w:proofErr w:type="spellEnd"/>
      <w:r>
        <w:t xml:space="preserve"> that tracks the cars movement so you can see where the car has been</w:t>
      </w:r>
    </w:p>
    <w:p w:rsidR="00DE01BE" w:rsidRDefault="00DE01BE" w:rsidP="00DE01BE">
      <w:pPr>
        <w:pStyle w:val="ListParagraph"/>
        <w:numPr>
          <w:ilvl w:val="0"/>
          <w:numId w:val="1"/>
        </w:numPr>
      </w:pPr>
      <w:proofErr w:type="gramStart"/>
      <w:r>
        <w:t>where</w:t>
      </w:r>
      <w:proofErr w:type="gramEnd"/>
      <w:r>
        <w:t xml:space="preserve"> and the status of the car at any point in the journey. </w:t>
      </w:r>
    </w:p>
    <w:p w:rsidR="00450F50" w:rsidRDefault="00450F50" w:rsidP="00450F50">
      <w:r>
        <w:t>Connect it to the car, go for a drive get some data together, unplug, connect to network, submit results to web server.</w:t>
      </w:r>
    </w:p>
    <w:p w:rsidR="00DE01BE" w:rsidRDefault="00DE01BE" w:rsidP="00DE01BE">
      <w:pPr>
        <w:ind w:left="405"/>
      </w:pPr>
      <w:r>
        <w:t xml:space="preserve">I already have the OBD2 to USB connector and there is a library already available for OBD2 stuff for python (https://github.com/martinohanlon/pyobd). Mark also has experience building iPhone apps and already has an apple </w:t>
      </w:r>
      <w:proofErr w:type="spellStart"/>
      <w:r>
        <w:t>dev</w:t>
      </w:r>
      <w:proofErr w:type="spellEnd"/>
      <w:r>
        <w:t xml:space="preserve"> membership so that might come in handy too</w:t>
      </w:r>
    </w:p>
    <w:p w:rsidR="00DE01BE" w:rsidRPr="00DF01CE" w:rsidRDefault="00DE01BE" w:rsidP="00DE01BE">
      <w:pPr>
        <w:pStyle w:val="ListParagraph"/>
        <w:numPr>
          <w:ilvl w:val="0"/>
          <w:numId w:val="3"/>
        </w:numPr>
      </w:pPr>
      <w:r w:rsidRPr="00DF01CE">
        <w:t>Record journeys in car with GP</w:t>
      </w:r>
      <w:r w:rsidRPr="00DF01CE">
        <w:t>S</w:t>
      </w:r>
      <w:r w:rsidRPr="00DF01CE">
        <w:t xml:space="preserve"> (attach to raspberry pi </w:t>
      </w:r>
      <w:proofErr w:type="spellStart"/>
      <w:r w:rsidRPr="00DF01CE">
        <w:t>usb</w:t>
      </w:r>
      <w:proofErr w:type="spellEnd"/>
      <w:r w:rsidRPr="00DF01CE">
        <w:t>)</w:t>
      </w:r>
    </w:p>
    <w:p w:rsidR="00DE01BE" w:rsidRPr="00DF01CE" w:rsidRDefault="00DE01BE" w:rsidP="00DE01BE">
      <w:pPr>
        <w:pStyle w:val="ListParagraph"/>
        <w:numPr>
          <w:ilvl w:val="0"/>
          <w:numId w:val="3"/>
        </w:numPr>
      </w:pPr>
      <w:r w:rsidRPr="00DF01CE">
        <w:t>Dashboard online service (upload to web server)</w:t>
      </w:r>
    </w:p>
    <w:p w:rsidR="00DE01BE" w:rsidRPr="00DF01CE" w:rsidRDefault="00DE01BE" w:rsidP="00DE01BE">
      <w:pPr>
        <w:pStyle w:val="ListParagraph"/>
        <w:numPr>
          <w:ilvl w:val="0"/>
          <w:numId w:val="3"/>
        </w:numPr>
      </w:pPr>
      <w:r w:rsidRPr="00DF01CE">
        <w:t>Economic Driving</w:t>
      </w:r>
    </w:p>
    <w:p w:rsidR="00DE01BE" w:rsidRDefault="00DE01BE" w:rsidP="00DE01BE">
      <w:pPr>
        <w:pStyle w:val="ListParagraph"/>
        <w:numPr>
          <w:ilvl w:val="0"/>
          <w:numId w:val="2"/>
        </w:numPr>
      </w:pPr>
      <w:r w:rsidRPr="00DE01BE">
        <w:t>Braking too harshly (sudden decrease of speed)</w:t>
      </w:r>
    </w:p>
    <w:p w:rsidR="00DE01BE" w:rsidRDefault="00DE01BE" w:rsidP="00DE01BE">
      <w:pPr>
        <w:pStyle w:val="ListParagraph"/>
        <w:numPr>
          <w:ilvl w:val="0"/>
          <w:numId w:val="2"/>
        </w:numPr>
      </w:pPr>
      <w:proofErr w:type="gramStart"/>
      <w:r>
        <w:t>could</w:t>
      </w:r>
      <w:proofErr w:type="gramEnd"/>
      <w:r>
        <w:t xml:space="preserve"> tell you if you are revving too much.</w:t>
      </w:r>
      <w:bookmarkStart w:id="0" w:name="_GoBack"/>
      <w:bookmarkEnd w:id="0"/>
    </w:p>
    <w:p w:rsidR="00DE01BE" w:rsidRDefault="00DE01BE" w:rsidP="00DE01BE">
      <w:pPr>
        <w:pStyle w:val="ListParagraph"/>
        <w:numPr>
          <w:ilvl w:val="0"/>
          <w:numId w:val="2"/>
        </w:numPr>
      </w:pPr>
      <w:r>
        <w:t>feedback at the end on how you could drive more efficiently</w:t>
      </w:r>
    </w:p>
    <w:p w:rsidR="00DE01BE" w:rsidRDefault="00DE01BE" w:rsidP="00DE01BE">
      <w:pPr>
        <w:pStyle w:val="ListParagraph"/>
        <w:numPr>
          <w:ilvl w:val="0"/>
          <w:numId w:val="3"/>
        </w:numPr>
      </w:pPr>
      <w:r>
        <w:t>How much fuel you were using</w:t>
      </w:r>
    </w:p>
    <w:p w:rsidR="00DE01BE" w:rsidRDefault="00DE01BE" w:rsidP="00DE01BE">
      <w:pPr>
        <w:pStyle w:val="ListParagraph"/>
        <w:numPr>
          <w:ilvl w:val="0"/>
          <w:numId w:val="3"/>
        </w:numPr>
      </w:pPr>
      <w:r>
        <w:t>Can check detailed information like pistons</w:t>
      </w:r>
    </w:p>
    <w:p w:rsidR="00DE01BE" w:rsidRDefault="00DE01BE" w:rsidP="00DE01BE">
      <w:pPr>
        <w:pStyle w:val="ListParagraph"/>
        <w:numPr>
          <w:ilvl w:val="0"/>
          <w:numId w:val="3"/>
        </w:numPr>
      </w:pPr>
      <w:r>
        <w:t>Compare friends results (back end, web server)</w:t>
      </w:r>
    </w:p>
    <w:p w:rsidR="00DE01BE" w:rsidRDefault="00450F50" w:rsidP="00450F50">
      <w:pPr>
        <w:pStyle w:val="ListParagraph"/>
        <w:numPr>
          <w:ilvl w:val="0"/>
          <w:numId w:val="3"/>
        </w:numPr>
      </w:pPr>
      <w:r>
        <w:t>R</w:t>
      </w:r>
      <w:r w:rsidR="00DE01BE">
        <w:t>eal</w:t>
      </w:r>
      <w:r>
        <w:t xml:space="preserve"> </w:t>
      </w:r>
      <w:r w:rsidR="00DE01BE">
        <w:t>time display what we have on the raspberry pi</w:t>
      </w:r>
    </w:p>
    <w:p w:rsidR="00DE01BE" w:rsidRDefault="00DE01BE" w:rsidP="00DE01BE"/>
    <w:p w:rsidR="00DE01BE" w:rsidRDefault="00DE01BE" w:rsidP="00DE01BE">
      <w:pPr>
        <w:pStyle w:val="Heading1"/>
      </w:pPr>
      <w:r>
        <w:t>Additional</w:t>
      </w:r>
      <w:r w:rsidR="007D31CB">
        <w:t xml:space="preserve"> Functionality</w:t>
      </w:r>
    </w:p>
    <w:p w:rsidR="00450F50" w:rsidRDefault="00DE01BE" w:rsidP="00450F50">
      <w:pPr>
        <w:rPr>
          <w:b/>
        </w:rPr>
      </w:pPr>
      <w:r w:rsidRPr="00450F50">
        <w:rPr>
          <w:b/>
        </w:rPr>
        <w:t>FM Transmitter</w:t>
      </w:r>
    </w:p>
    <w:p w:rsidR="00DE01BE" w:rsidRPr="00450F50" w:rsidRDefault="00DE01BE" w:rsidP="00450F50">
      <w:pPr>
        <w:pStyle w:val="ListParagraph"/>
        <w:numPr>
          <w:ilvl w:val="0"/>
          <w:numId w:val="8"/>
        </w:numPr>
        <w:rPr>
          <w:b/>
        </w:rPr>
      </w:pPr>
      <w:r>
        <w:t>Feedback through the car speakers</w:t>
      </w:r>
    </w:p>
    <w:p w:rsidR="00DE01BE" w:rsidRDefault="00DE01BE" w:rsidP="00DE01BE">
      <w:r>
        <w:t>Let you know if there is something wrong with the car</w:t>
      </w:r>
    </w:p>
    <w:p w:rsidR="00450F50" w:rsidRDefault="00450F50" w:rsidP="00450F50">
      <w:r>
        <w:lastRenderedPageBreak/>
        <w:t xml:space="preserve">Separating different drivers in one session, having a button you press on the </w:t>
      </w:r>
    </w:p>
    <w:p w:rsidR="00450F50" w:rsidRDefault="00450F50" w:rsidP="00DE01BE">
      <w:pPr>
        <w:rPr>
          <w:b/>
        </w:rPr>
      </w:pPr>
    </w:p>
    <w:p w:rsidR="00DE01BE" w:rsidRDefault="00DE01BE" w:rsidP="00DE01BE"/>
    <w:p w:rsidR="00DE01BE" w:rsidRDefault="007D31CB" w:rsidP="00DE01BE">
      <w:pPr>
        <w:pStyle w:val="Heading1"/>
      </w:pPr>
      <w:r>
        <w:t>Discarded ideas</w:t>
      </w:r>
    </w:p>
    <w:p w:rsidR="00DE01BE" w:rsidRDefault="00DE01BE" w:rsidP="00DE01BE">
      <w:r>
        <w:t>Possibly reroute other cars depending on where you are</w:t>
      </w:r>
    </w:p>
    <w:p w:rsidR="00DE01BE" w:rsidRDefault="00DE01BE" w:rsidP="00DE01BE">
      <w:r>
        <w:t xml:space="preserve">Speed cameras coming up </w:t>
      </w:r>
    </w:p>
    <w:p w:rsidR="00DE01BE" w:rsidRDefault="00DE01BE" w:rsidP="00DE01BE">
      <w:r>
        <w:t>Knowing the speed limits on the road?</w:t>
      </w:r>
    </w:p>
    <w:p w:rsidR="00DE01BE" w:rsidRDefault="00DE01BE" w:rsidP="00DE01BE"/>
    <w:p w:rsidR="00DE01BE" w:rsidRPr="00DE01BE" w:rsidRDefault="00DE01BE" w:rsidP="00DE01BE"/>
    <w:p w:rsidR="00DE01BE" w:rsidRPr="00DE01BE" w:rsidRDefault="00DE01BE" w:rsidP="00DE01BE"/>
    <w:p w:rsidR="00523753" w:rsidRDefault="00523753"/>
    <w:sectPr w:rsidR="00523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E7D78"/>
    <w:multiLevelType w:val="hybridMultilevel"/>
    <w:tmpl w:val="71D6B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C2A1C"/>
    <w:multiLevelType w:val="hybridMultilevel"/>
    <w:tmpl w:val="6D20CDE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79A3578"/>
    <w:multiLevelType w:val="hybridMultilevel"/>
    <w:tmpl w:val="F4FE6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B4392"/>
    <w:multiLevelType w:val="hybridMultilevel"/>
    <w:tmpl w:val="0C1867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AE50E5"/>
    <w:multiLevelType w:val="hybridMultilevel"/>
    <w:tmpl w:val="E5CA29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069B2"/>
    <w:multiLevelType w:val="hybridMultilevel"/>
    <w:tmpl w:val="3B14B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0A590A"/>
    <w:multiLevelType w:val="hybridMultilevel"/>
    <w:tmpl w:val="3C3090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1C69C5"/>
    <w:multiLevelType w:val="hybridMultilevel"/>
    <w:tmpl w:val="D00CE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1BE"/>
    <w:rsid w:val="003740D2"/>
    <w:rsid w:val="00450F50"/>
    <w:rsid w:val="00523753"/>
    <w:rsid w:val="007D31CB"/>
    <w:rsid w:val="00DE01BE"/>
    <w:rsid w:val="00DF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324F6-EA68-4AD9-9868-837EB2D0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01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E01BE"/>
    <w:pPr>
      <w:spacing w:after="160" w:line="259" w:lineRule="auto"/>
      <w:ind w:left="720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E01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8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71356E2C.dotm</Template>
  <TotalTime>3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Rendell</dc:creator>
  <cp:keywords/>
  <dc:description/>
  <cp:lastModifiedBy>Robert Rendell</cp:lastModifiedBy>
  <cp:revision>4</cp:revision>
  <dcterms:created xsi:type="dcterms:W3CDTF">2014-10-23T14:42:00Z</dcterms:created>
  <dcterms:modified xsi:type="dcterms:W3CDTF">2014-10-23T14:45:00Z</dcterms:modified>
</cp:coreProperties>
</file>