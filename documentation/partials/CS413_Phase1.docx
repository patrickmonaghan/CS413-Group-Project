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A2" w:rsidRDefault="00885CA2" w:rsidP="00885CA2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CS413 – Group 3 Phase 1</w:t>
      </w:r>
    </w:p>
    <w:p w:rsidR="00885CA2" w:rsidRPr="00885CA2" w:rsidRDefault="00885CA2" w:rsidP="00885CA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85CA2" w:rsidRPr="00885CA2" w:rsidRDefault="00885CA2" w:rsidP="00885CA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0641A3" w:rsidRDefault="00885CA2" w:rsidP="000641A3">
      <w:pPr>
        <w:pStyle w:val="Heading1"/>
        <w:rPr>
          <w:rFonts w:eastAsia="Times New Roman"/>
          <w:lang w:eastAsia="en-GB"/>
        </w:rPr>
      </w:pPr>
      <w:bookmarkStart w:id="0" w:name="_GoBack"/>
      <w:r w:rsidRPr="00885CA2">
        <w:rPr>
          <w:rFonts w:eastAsia="Times New Roman"/>
          <w:lang w:eastAsia="en-GB"/>
        </w:rPr>
        <w:t xml:space="preserve">An assessment of the capabilities of the device(s) and the agreement on the </w:t>
      </w:r>
      <w:r w:rsidR="00AF4108">
        <w:rPr>
          <w:rFonts w:eastAsia="Times New Roman"/>
          <w:lang w:eastAsia="en-GB"/>
        </w:rPr>
        <w:t>idea for the gadget</w:t>
      </w:r>
    </w:p>
    <w:bookmarkEnd w:id="0"/>
    <w:p w:rsidR="000641A3" w:rsidRPr="00061F4C" w:rsidRDefault="00061F4C" w:rsidP="000641A3">
      <w:pPr>
        <w:pStyle w:val="Heading1"/>
        <w:keepNext w:val="0"/>
        <w:keepLines w:val="0"/>
        <w:numPr>
          <w:ilvl w:val="0"/>
          <w:numId w:val="12"/>
        </w:numPr>
        <w:spacing w:before="300" w:line="276" w:lineRule="auto"/>
        <w:rPr>
          <w:rFonts w:eastAsia="Times New Roman"/>
          <w:sz w:val="32"/>
          <w:szCs w:val="32"/>
          <w:lang w:eastAsia="en-GB"/>
        </w:rPr>
      </w:pPr>
      <w:r w:rsidRPr="000641A3">
        <w:rPr>
          <w:sz w:val="22"/>
          <w:szCs w:val="22"/>
        </w:rPr>
        <w:t>Bluetooth speaker with equaliser</w:t>
      </w:r>
      <w:r>
        <w:rPr>
          <w:lang w:eastAsia="en-GB"/>
        </w:rPr>
        <w:t xml:space="preserve"> </w:t>
      </w:r>
      <w:r>
        <w:rPr>
          <w:rFonts w:eastAsia="Times New Roman"/>
          <w:lang w:eastAsia="en-GB"/>
        </w:rPr>
        <w:br/>
      </w:r>
      <w:proofErr w:type="gramStart"/>
      <w:r w:rsidR="000641A3" w:rsidRPr="00061F4C">
        <w:rPr>
          <w:rFonts w:eastAsia="Times New Roman"/>
          <w:sz w:val="22"/>
          <w:szCs w:val="22"/>
          <w:lang w:eastAsia="en-GB"/>
        </w:rPr>
        <w:t>We</w:t>
      </w:r>
      <w:proofErr w:type="gramEnd"/>
      <w:r w:rsidR="000641A3" w:rsidRPr="00061F4C">
        <w:rPr>
          <w:rFonts w:eastAsia="Times New Roman"/>
          <w:sz w:val="22"/>
          <w:szCs w:val="22"/>
          <w:lang w:eastAsia="en-GB"/>
        </w:rPr>
        <w:t xml:space="preserve"> came up with four main ideas and conducted a feasibility study on each.</w:t>
      </w:r>
    </w:p>
    <w:p w:rsidR="00061F4C" w:rsidRPr="00061F4C" w:rsidRDefault="000641A3" w:rsidP="00061F4C">
      <w:pPr>
        <w:pStyle w:val="Heading1"/>
        <w:numPr>
          <w:ilvl w:val="1"/>
          <w:numId w:val="12"/>
        </w:numPr>
        <w:rPr>
          <w:rFonts w:eastAsia="Times New Roman"/>
          <w:sz w:val="32"/>
          <w:szCs w:val="32"/>
          <w:lang w:eastAsia="en-GB"/>
        </w:rPr>
      </w:pPr>
      <w:r w:rsidRPr="00061F4C">
        <w:rPr>
          <w:sz w:val="32"/>
          <w:szCs w:val="32"/>
        </w:rPr>
        <w:t>Bluetooth speaker with equaliser</w:t>
      </w:r>
      <w:r w:rsidRPr="00061F4C">
        <w:rPr>
          <w:sz w:val="32"/>
          <w:szCs w:val="32"/>
          <w:lang w:eastAsia="en-GB"/>
        </w:rPr>
        <w:t xml:space="preserve"> </w:t>
      </w:r>
    </w:p>
    <w:p w:rsidR="00F83AC6" w:rsidRPr="00061F4C" w:rsidRDefault="00F83AC6" w:rsidP="00061F4C">
      <w:pPr>
        <w:pStyle w:val="Heading1"/>
        <w:numPr>
          <w:ilvl w:val="2"/>
          <w:numId w:val="12"/>
        </w:numPr>
        <w:rPr>
          <w:rFonts w:eastAsia="Times New Roman"/>
          <w:sz w:val="28"/>
          <w:szCs w:val="28"/>
          <w:lang w:eastAsia="en-GB"/>
        </w:rPr>
      </w:pPr>
      <w:r w:rsidRPr="00061F4C">
        <w:rPr>
          <w:sz w:val="28"/>
          <w:szCs w:val="28"/>
        </w:rPr>
        <w:t>Description</w:t>
      </w:r>
    </w:p>
    <w:p w:rsidR="007A5C4A" w:rsidRDefault="000641A3" w:rsidP="00061F4C">
      <w:pPr>
        <w:ind w:left="720"/>
      </w:pPr>
      <w:r>
        <w:t>One idea was to create a Bluetooth wireless speaker that we could connect to from and Bluetooth able device which has the capability to play music. In addition the device would have a touch</w:t>
      </w:r>
      <w:r w:rsidR="00F83AC6">
        <w:t xml:space="preserve"> screen </w:t>
      </w:r>
      <w:r>
        <w:t xml:space="preserve">component which could be used to </w:t>
      </w:r>
      <w:r w:rsidR="007A5C4A">
        <w:t xml:space="preserve">turn up the bass, mid and high. The effects of altering the audio settings would be visualised through a </w:t>
      </w:r>
      <w:r w:rsidR="00F83AC6">
        <w:t>d</w:t>
      </w:r>
      <w:r w:rsidR="007A5C4A">
        <w:t xml:space="preserve">igital screen with an </w:t>
      </w:r>
      <w:proofErr w:type="spellStart"/>
      <w:r w:rsidR="007A5C4A">
        <w:t>equaliser</w:t>
      </w:r>
      <w:r w:rsidR="00F83AC6">
        <w:t>.</w:t>
      </w:r>
      <w:proofErr w:type="spellEnd"/>
    </w:p>
    <w:p w:rsidR="007A5C4A" w:rsidRPr="000641A3" w:rsidRDefault="007A5C4A" w:rsidP="007A5C4A">
      <w:pPr>
        <w:pStyle w:val="Heading1"/>
        <w:numPr>
          <w:ilvl w:val="2"/>
          <w:numId w:val="13"/>
        </w:numPr>
        <w:rPr>
          <w:rFonts w:eastAsia="Times New Roman"/>
          <w:lang w:eastAsia="en-GB"/>
        </w:rPr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3AC6" w:rsidTr="001D3F7F">
        <w:tc>
          <w:tcPr>
            <w:tcW w:w="3080" w:type="dxa"/>
          </w:tcPr>
          <w:p w:rsidR="00F83AC6" w:rsidRDefault="00F83AC6" w:rsidP="001D3F7F">
            <w:r>
              <w:t>Technical</w:t>
            </w:r>
          </w:p>
        </w:tc>
        <w:tc>
          <w:tcPr>
            <w:tcW w:w="3081" w:type="dxa"/>
          </w:tcPr>
          <w:p w:rsidR="00F83AC6" w:rsidRDefault="00F83AC6" w:rsidP="001D3F7F">
            <w:r>
              <w:t>Financial</w:t>
            </w:r>
          </w:p>
        </w:tc>
        <w:tc>
          <w:tcPr>
            <w:tcW w:w="3081" w:type="dxa"/>
          </w:tcPr>
          <w:p w:rsidR="00F83AC6" w:rsidRDefault="00F83AC6" w:rsidP="001D3F7F">
            <w:r>
              <w:t>Time</w:t>
            </w:r>
          </w:p>
        </w:tc>
      </w:tr>
      <w:tr w:rsidR="00F83AC6" w:rsidTr="001D3F7F">
        <w:tc>
          <w:tcPr>
            <w:tcW w:w="3080" w:type="dxa"/>
          </w:tcPr>
          <w:p w:rsidR="00F83AC6" w:rsidRDefault="00F83AC6" w:rsidP="001D3F7F">
            <w:r>
              <w:t xml:space="preserve">We would have to investigate how to connect to a </w:t>
            </w:r>
            <w:proofErr w:type="spellStart"/>
            <w:r>
              <w:t>bluetooth</w:t>
            </w:r>
            <w:proofErr w:type="spellEnd"/>
            <w:r>
              <w:t xml:space="preserve"> receiver securely. We would </w:t>
            </w:r>
            <w:proofErr w:type="spellStart"/>
            <w:r>
              <w:t>proabably</w:t>
            </w:r>
            <w:proofErr w:type="spellEnd"/>
            <w:r>
              <w:t xml:space="preserve"> have to define some kind of protocol to ensure only 1 device can connect at a time.</w:t>
            </w:r>
          </w:p>
          <w:p w:rsidR="00F83AC6" w:rsidRDefault="00F83AC6" w:rsidP="001D3F7F"/>
          <w:p w:rsidR="00F83AC6" w:rsidRDefault="00F83AC6" w:rsidP="001D3F7F">
            <w:r>
              <w:t>We would have to develop a touchscreen UI for the volume, bass, mid and high controls.</w:t>
            </w:r>
          </w:p>
          <w:p w:rsidR="00F83AC6" w:rsidRDefault="00F83AC6" w:rsidP="001D3F7F"/>
          <w:p w:rsidR="00F83AC6" w:rsidRDefault="00F83AC6" w:rsidP="001D3F7F">
            <w:r>
              <w:t>We would have to work out how to create the graphics for the equaliser. It shouldn’t be too difficult and there are Arduino tutorials in how to do this.</w:t>
            </w:r>
          </w:p>
        </w:tc>
        <w:tc>
          <w:tcPr>
            <w:tcW w:w="3081" w:type="dxa"/>
          </w:tcPr>
          <w:p w:rsidR="00F83AC6" w:rsidRDefault="00F83AC6" w:rsidP="001D3F7F">
            <w:r>
              <w:t>We would have to pay for a touch screen (£30 on amazon for an Arduino compatible touch screen).</w:t>
            </w:r>
          </w:p>
          <w:p w:rsidR="00F83AC6" w:rsidRDefault="00F83AC6" w:rsidP="001D3F7F">
            <w:r>
              <w:t>And a digital screen (Arduino compatible digital screen £6 on amazon).</w:t>
            </w:r>
          </w:p>
          <w:p w:rsidR="00F83AC6" w:rsidRDefault="00F83AC6" w:rsidP="001D3F7F">
            <w:r>
              <w:t xml:space="preserve">Bluetooth receiver (Arduino compatible Bluetooth receiver £13). We could buy a couple of cheap speakers for &lt; £10 each So around £15-20 each for everything. The speaker casing can be made from </w:t>
            </w:r>
            <w:proofErr w:type="spellStart"/>
            <w:r>
              <w:t>lego</w:t>
            </w:r>
            <w:proofErr w:type="spellEnd"/>
            <w:r>
              <w:t>.</w:t>
            </w:r>
          </w:p>
        </w:tc>
        <w:tc>
          <w:tcPr>
            <w:tcW w:w="3081" w:type="dxa"/>
          </w:tcPr>
          <w:p w:rsidR="00F83AC6" w:rsidRDefault="007A5C4A" w:rsidP="001D3F7F">
            <w:r>
              <w:t>We feel that this idea would be possible to implement in the allocated time.</w:t>
            </w:r>
          </w:p>
        </w:tc>
      </w:tr>
    </w:tbl>
    <w:p w:rsidR="00F83AC6" w:rsidRDefault="00F83AC6" w:rsidP="00F83AC6"/>
    <w:p w:rsidR="007A5C4A" w:rsidRPr="007A5C4A" w:rsidRDefault="00061F4C" w:rsidP="007A5C4A">
      <w:pPr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t>1.2</w:t>
      </w:r>
      <w:r w:rsidR="007A5C4A" w:rsidRPr="007A5C4A">
        <w:rPr>
          <w:smallCaps/>
          <w:spacing w:val="5"/>
          <w:sz w:val="28"/>
          <w:szCs w:val="28"/>
        </w:rPr>
        <w:t>.</w:t>
      </w:r>
      <w:r w:rsidR="007A5C4A" w:rsidRPr="007A5C4A">
        <w:rPr>
          <w:smallCaps/>
          <w:spacing w:val="5"/>
          <w:sz w:val="28"/>
          <w:szCs w:val="28"/>
        </w:rPr>
        <w:tab/>
      </w:r>
      <w:r>
        <w:rPr>
          <w:smallCaps/>
          <w:spacing w:val="5"/>
          <w:sz w:val="28"/>
          <w:szCs w:val="28"/>
        </w:rPr>
        <w:t xml:space="preserve">Mechanical </w:t>
      </w:r>
      <w:proofErr w:type="spellStart"/>
      <w:r>
        <w:rPr>
          <w:smallCaps/>
          <w:spacing w:val="5"/>
          <w:sz w:val="28"/>
          <w:szCs w:val="28"/>
        </w:rPr>
        <w:t>Rubix</w:t>
      </w:r>
      <w:proofErr w:type="spellEnd"/>
      <w:r w:rsidR="007A5C4A" w:rsidRPr="007A5C4A">
        <w:rPr>
          <w:smallCaps/>
          <w:spacing w:val="5"/>
          <w:sz w:val="28"/>
          <w:szCs w:val="28"/>
        </w:rPr>
        <w:t xml:space="preserve"> </w:t>
      </w:r>
    </w:p>
    <w:p w:rsidR="00F83AC6" w:rsidRDefault="00F83AC6" w:rsidP="00F83AC6">
      <w:pPr>
        <w:pStyle w:val="Heading2"/>
      </w:pPr>
    </w:p>
    <w:p w:rsidR="00F83AC6" w:rsidRDefault="00F83AC6" w:rsidP="00F83AC6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3AC6" w:rsidTr="001D3F7F">
        <w:tc>
          <w:tcPr>
            <w:tcW w:w="3080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F83AC6" w:rsidTr="001D3F7F">
        <w:tc>
          <w:tcPr>
            <w:tcW w:w="3080" w:type="dxa"/>
          </w:tcPr>
          <w:p w:rsidR="00F83AC6" w:rsidRDefault="00F83AC6" w:rsidP="001D3F7F">
            <w:r>
              <w:t>Unsure of mechanical design</w:t>
            </w:r>
          </w:p>
          <w:p w:rsidR="00F83AC6" w:rsidRDefault="00F83AC6" w:rsidP="001D3F7F">
            <w:r>
              <w:t>Didn’t know what would hold the cube in place when it was being shuffled.</w:t>
            </w:r>
          </w:p>
          <w:p w:rsidR="007A5C4A" w:rsidRDefault="007A5C4A" w:rsidP="001D3F7F"/>
          <w:p w:rsidR="007A5C4A" w:rsidRDefault="007A5C4A" w:rsidP="001D3F7F">
            <w:r>
              <w:t xml:space="preserve">We feel the level of precision required by the shuffling mechanism (a mechanical arm or an axel) </w:t>
            </w:r>
            <w:proofErr w:type="gramStart"/>
            <w:r>
              <w:t>would  be</w:t>
            </w:r>
            <w:proofErr w:type="gramEnd"/>
            <w:r>
              <w:t xml:space="preserve"> too difficult to get right in the time allocated for the task.</w:t>
            </w:r>
          </w:p>
          <w:p w:rsidR="007A5C4A" w:rsidRDefault="007A5C4A" w:rsidP="001D3F7F"/>
          <w:p w:rsidR="007A5C4A" w:rsidRDefault="007A5C4A" w:rsidP="001D3F7F">
            <w:r>
              <w:t xml:space="preserve">We also dare unsure how the device would be able to tell when the </w:t>
            </w:r>
            <w:proofErr w:type="spellStart"/>
            <w:r>
              <w:t>rubix</w:t>
            </w:r>
            <w:proofErr w:type="spellEnd"/>
            <w:r>
              <w:t xml:space="preserve"> cube was solved.</w:t>
            </w:r>
          </w:p>
        </w:tc>
        <w:tc>
          <w:tcPr>
            <w:tcW w:w="3081" w:type="dxa"/>
          </w:tcPr>
          <w:p w:rsidR="00F83AC6" w:rsidRDefault="007A5C4A" w:rsidP="007A5C4A">
            <w:proofErr w:type="spellStart"/>
            <w:r>
              <w:t>Cann’t</w:t>
            </w:r>
            <w:proofErr w:type="spellEnd"/>
            <w:r>
              <w:t xml:space="preserve"> decide on technical requirements meaning we can’t make any estimates on the financial requirements i.e. whether the device would have mechanical arms to shuffle the </w:t>
            </w:r>
            <w:proofErr w:type="spellStart"/>
            <w:r>
              <w:t>rubix</w:t>
            </w:r>
            <w:proofErr w:type="spellEnd"/>
            <w:r>
              <w:t xml:space="preserve"> </w:t>
            </w:r>
            <w:proofErr w:type="spellStart"/>
            <w:r>
              <w:t>cuuibe</w:t>
            </w:r>
            <w:proofErr w:type="spellEnd"/>
            <w:r>
              <w:t xml:space="preserve">, or </w:t>
            </w:r>
            <w:proofErr w:type="spellStart"/>
            <w:r>
              <w:t>whther</w:t>
            </w:r>
            <w:proofErr w:type="spellEnd"/>
            <w:r>
              <w:t xml:space="preserve"> the </w:t>
            </w:r>
            <w:proofErr w:type="spellStart"/>
            <w:r>
              <w:t>rubix</w:t>
            </w:r>
            <w:proofErr w:type="spellEnd"/>
            <w:r>
              <w:t xml:space="preserve"> cube would </w:t>
            </w:r>
            <w:proofErr w:type="spellStart"/>
            <w:r>
              <w:t>sapin</w:t>
            </w:r>
            <w:proofErr w:type="spellEnd"/>
            <w:r>
              <w:t xml:space="preserve"> on an axel/axels.</w:t>
            </w:r>
          </w:p>
        </w:tc>
        <w:tc>
          <w:tcPr>
            <w:tcW w:w="3081" w:type="dxa"/>
          </w:tcPr>
          <w:p w:rsidR="00F83AC6" w:rsidRDefault="00F83AC6" w:rsidP="001D3F7F">
            <w:r>
              <w:t>N/A</w:t>
            </w:r>
          </w:p>
        </w:tc>
      </w:tr>
    </w:tbl>
    <w:p w:rsidR="00F83AC6" w:rsidRDefault="00F83AC6" w:rsidP="00F83AC6"/>
    <w:p w:rsidR="00F83AC6" w:rsidRDefault="00F83AC6" w:rsidP="00F83AC6">
      <w:pPr>
        <w:pStyle w:val="Heading2"/>
      </w:pPr>
      <w:r>
        <w:t>Idea</w:t>
      </w:r>
    </w:p>
    <w:p w:rsidR="00F83AC6" w:rsidRDefault="00F83AC6" w:rsidP="00F83AC6">
      <w:pPr>
        <w:pStyle w:val="ListParagraph"/>
        <w:numPr>
          <w:ilvl w:val="0"/>
          <w:numId w:val="3"/>
        </w:numPr>
      </w:pPr>
      <w:r>
        <w:t xml:space="preserve">diagnostic tool for car </w:t>
      </w:r>
    </w:p>
    <w:p w:rsidR="00F83AC6" w:rsidRDefault="00F83AC6" w:rsidP="00F83AC6">
      <w:r>
        <w:t>Description</w:t>
      </w:r>
    </w:p>
    <w:p w:rsidR="00F83AC6" w:rsidRDefault="00F83AC6" w:rsidP="00F83AC6">
      <w:r>
        <w:t xml:space="preserve">My idea was a raspberry pi that connects to a car via OBC2 </w:t>
      </w:r>
    </w:p>
    <w:p w:rsidR="00F83AC6" w:rsidRDefault="00F83AC6" w:rsidP="00F83AC6">
      <w:proofErr w:type="gramStart"/>
      <w:r>
        <w:t>and</w:t>
      </w:r>
      <w:proofErr w:type="gramEnd"/>
      <w:r>
        <w:t xml:space="preserve"> have some sort of interface so the user can see stats about their car</w:t>
      </w:r>
    </w:p>
    <w:p w:rsidR="00F83AC6" w:rsidRDefault="00F83AC6" w:rsidP="00F83AC6">
      <w:pPr>
        <w:pStyle w:val="ListParagraph"/>
        <w:numPr>
          <w:ilvl w:val="0"/>
          <w:numId w:val="5"/>
        </w:numPr>
      </w:pPr>
      <w:r>
        <w:t>current mph,</w:t>
      </w:r>
    </w:p>
    <w:p w:rsidR="00F83AC6" w:rsidRDefault="00F83AC6" w:rsidP="00F83AC6">
      <w:pPr>
        <w:pStyle w:val="ListParagraph"/>
        <w:numPr>
          <w:ilvl w:val="0"/>
          <w:numId w:val="5"/>
        </w:numPr>
      </w:pPr>
      <w:r>
        <w:t xml:space="preserve"> mpg, </w:t>
      </w:r>
    </w:p>
    <w:p w:rsidR="00F83AC6" w:rsidRDefault="00F83AC6" w:rsidP="00F83AC6">
      <w:pPr>
        <w:pStyle w:val="ListParagraph"/>
        <w:numPr>
          <w:ilvl w:val="0"/>
          <w:numId w:val="5"/>
        </w:numPr>
      </w:pPr>
      <w:r>
        <w:t>5</w:t>
      </w:r>
      <w:r>
        <w:t>fuel intake</w:t>
      </w:r>
    </w:p>
    <w:p w:rsidR="00F83AC6" w:rsidRDefault="00F83AC6" w:rsidP="00F83AC6">
      <w:pPr>
        <w:pStyle w:val="ListParagraph"/>
        <w:numPr>
          <w:ilvl w:val="0"/>
          <w:numId w:val="5"/>
        </w:numPr>
      </w:pPr>
      <w:proofErr w:type="spellStart"/>
      <w:r>
        <w:t>gps</w:t>
      </w:r>
      <w:proofErr w:type="spellEnd"/>
      <w:r>
        <w:t xml:space="preserve"> that tracks the cars movement so you</w:t>
      </w:r>
      <w:r>
        <w:t xml:space="preserve"> can see where the car has been</w:t>
      </w:r>
    </w:p>
    <w:p w:rsidR="00F83AC6" w:rsidRDefault="00F83AC6" w:rsidP="00F83AC6">
      <w:pPr>
        <w:pStyle w:val="ListParagraph"/>
        <w:numPr>
          <w:ilvl w:val="0"/>
          <w:numId w:val="5"/>
        </w:numPr>
      </w:pPr>
      <w:proofErr w:type="gramStart"/>
      <w:r>
        <w:t>where</w:t>
      </w:r>
      <w:proofErr w:type="gramEnd"/>
      <w:r>
        <w:t xml:space="preserve"> and the status of the car at any point in the journey. </w:t>
      </w:r>
    </w:p>
    <w:p w:rsidR="00F83AC6" w:rsidRDefault="00F83AC6" w:rsidP="00F83AC6">
      <w:pPr>
        <w:ind w:left="405"/>
      </w:pPr>
      <w:r>
        <w:t xml:space="preserve">I already have the OBD2 to USB connector and there is a library already available for OBD2 stuff for python (https://github.com/martinohanlon/pyobd). Mark also has experience building iPhone apps and already has an apple </w:t>
      </w:r>
      <w:proofErr w:type="spellStart"/>
      <w:r>
        <w:t>dev</w:t>
      </w:r>
      <w:proofErr w:type="spellEnd"/>
      <w:r>
        <w:t xml:space="preserve"> membership so that might come in handy too</w:t>
      </w:r>
    </w:p>
    <w:p w:rsidR="00F83AC6" w:rsidRDefault="00F83AC6" w:rsidP="00F83AC6">
      <w:pPr>
        <w:rPr>
          <w:b/>
        </w:rPr>
      </w:pPr>
      <w:r w:rsidRPr="00B21B52">
        <w:rPr>
          <w:b/>
        </w:rPr>
        <w:t>R</w:t>
      </w:r>
      <w:r>
        <w:rPr>
          <w:b/>
        </w:rPr>
        <w:t xml:space="preserve">ecord journeys in car with GP (attach to raspberry pi </w:t>
      </w:r>
      <w:proofErr w:type="spellStart"/>
      <w:r>
        <w:rPr>
          <w:b/>
        </w:rPr>
        <w:t>usb</w:t>
      </w:r>
      <w:proofErr w:type="spellEnd"/>
      <w:r>
        <w:rPr>
          <w:b/>
        </w:rPr>
        <w:t>)</w:t>
      </w:r>
    </w:p>
    <w:p w:rsidR="00F83AC6" w:rsidRDefault="00F83AC6" w:rsidP="00F83AC6">
      <w:pPr>
        <w:rPr>
          <w:b/>
        </w:rPr>
      </w:pPr>
      <w:r>
        <w:rPr>
          <w:b/>
        </w:rPr>
        <w:t xml:space="preserve">Send data across to your </w:t>
      </w:r>
      <w:proofErr w:type="spellStart"/>
      <w:r>
        <w:rPr>
          <w:b/>
        </w:rPr>
        <w:t>iphone</w:t>
      </w:r>
      <w:proofErr w:type="spellEnd"/>
      <w:r>
        <w:rPr>
          <w:b/>
        </w:rPr>
        <w:t>.</w:t>
      </w:r>
    </w:p>
    <w:p w:rsidR="00F83AC6" w:rsidRDefault="00F83AC6" w:rsidP="00F83AC6">
      <w:pPr>
        <w:rPr>
          <w:b/>
        </w:rPr>
      </w:pPr>
      <w:r>
        <w:rPr>
          <w:b/>
        </w:rPr>
        <w:t>FM Transmitter</w:t>
      </w:r>
    </w:p>
    <w:p w:rsidR="00F83AC6" w:rsidRDefault="00F83AC6" w:rsidP="00F83AC6">
      <w:pPr>
        <w:rPr>
          <w:b/>
        </w:rPr>
      </w:pPr>
      <w:r>
        <w:rPr>
          <w:b/>
        </w:rPr>
        <w:t>Dashboard online service (upload to web server)</w:t>
      </w:r>
    </w:p>
    <w:p w:rsidR="00F83AC6" w:rsidRPr="00B21B52" w:rsidRDefault="00F83AC6" w:rsidP="00F83AC6">
      <w:pPr>
        <w:rPr>
          <w:b/>
        </w:rPr>
      </w:pPr>
      <w:r>
        <w:rPr>
          <w:b/>
        </w:rPr>
        <w:t>Braking too harshly (sudden decrease of speed)</w:t>
      </w:r>
    </w:p>
    <w:p w:rsidR="00F83AC6" w:rsidRDefault="00F83AC6" w:rsidP="00F83AC6">
      <w:r>
        <w:t>Knowing the speed limits on the road?</w:t>
      </w:r>
    </w:p>
    <w:p w:rsidR="00F83AC6" w:rsidRDefault="00F83AC6" w:rsidP="00F83AC6">
      <w:r>
        <w:t>Possibly reroute other cars depending on where you are</w:t>
      </w:r>
    </w:p>
    <w:p w:rsidR="00F83AC6" w:rsidRDefault="00F83AC6" w:rsidP="00F83AC6">
      <w:r>
        <w:lastRenderedPageBreak/>
        <w:t>How much fuel you were using.</w:t>
      </w:r>
    </w:p>
    <w:p w:rsidR="00F83AC6" w:rsidRDefault="00F83AC6" w:rsidP="00F83AC6">
      <w:r>
        <w:t>Can check detailed information like pistons</w:t>
      </w:r>
    </w:p>
    <w:p w:rsidR="00F83AC6" w:rsidRDefault="00F83AC6" w:rsidP="00F83AC6">
      <w:r>
        <w:t xml:space="preserve">Speed cameras coming up </w:t>
      </w:r>
    </w:p>
    <w:p w:rsidR="00F83AC6" w:rsidRDefault="00F83AC6" w:rsidP="00F83AC6">
      <w:r>
        <w:t>Let you know if there is something wrong with the car</w:t>
      </w:r>
    </w:p>
    <w:p w:rsidR="00F83AC6" w:rsidRDefault="00F83AC6" w:rsidP="00F83AC6">
      <w:r>
        <w:t>Efficient Driving, could tell you if you are revving too much.</w:t>
      </w:r>
    </w:p>
    <w:p w:rsidR="00F83AC6" w:rsidRDefault="00F83AC6" w:rsidP="00F83AC6">
      <w:r>
        <w:t>Give you feedback at the end on how you could drive more efficiently</w:t>
      </w:r>
    </w:p>
    <w:p w:rsidR="00F83AC6" w:rsidRDefault="00F83AC6" w:rsidP="00F83AC6">
      <w:r>
        <w:t>Motion Detectors going round corners, braking.</w:t>
      </w:r>
    </w:p>
    <w:p w:rsidR="00F83AC6" w:rsidRDefault="00F83AC6" w:rsidP="00F83AC6">
      <w:r>
        <w:t>Feedback through the car speakers</w:t>
      </w:r>
    </w:p>
    <w:p w:rsidR="00F83AC6" w:rsidRDefault="00F83AC6" w:rsidP="00F83AC6">
      <w:r>
        <w:t>Compare friends results (back end, web server)</w:t>
      </w:r>
    </w:p>
    <w:p w:rsidR="00F83AC6" w:rsidRDefault="00F83AC6" w:rsidP="00F83AC6">
      <w:r>
        <w:t xml:space="preserve">Separating different drivers in one session, having a button you press on the </w:t>
      </w:r>
    </w:p>
    <w:p w:rsidR="00F83AC6" w:rsidRDefault="00F83AC6" w:rsidP="00F83AC6">
      <w:r>
        <w:t>Connect it to the car, go for a drive get some data together, unplug, connect to network, submit results to web server.</w:t>
      </w:r>
    </w:p>
    <w:p w:rsidR="00F83AC6" w:rsidRDefault="00F83AC6" w:rsidP="00F83AC6">
      <w:r>
        <w:t xml:space="preserve">Mobile app or User interface just views the data on the web server, or if we have something </w:t>
      </w:r>
      <w:proofErr w:type="spellStart"/>
      <w:r>
        <w:t>realtime</w:t>
      </w:r>
      <w:proofErr w:type="spellEnd"/>
      <w:r>
        <w:t xml:space="preserve"> just display what we have on the raspberry pi</w:t>
      </w:r>
    </w:p>
    <w:p w:rsidR="00F83AC6" w:rsidRDefault="00F83AC6" w:rsidP="00F83AC6">
      <w:proofErr w:type="spellStart"/>
      <w:proofErr w:type="gramStart"/>
      <w:r>
        <w:t>martinohanlon</w:t>
      </w:r>
      <w:proofErr w:type="spellEnd"/>
      <w:r>
        <w:t>/</w:t>
      </w:r>
      <w:proofErr w:type="spellStart"/>
      <w:r>
        <w:t>pyobd</w:t>
      </w:r>
      <w:proofErr w:type="spellEnd"/>
      <w:proofErr w:type="gramEnd"/>
    </w:p>
    <w:p w:rsidR="00F83AC6" w:rsidRDefault="00F83AC6" w:rsidP="00F83AC6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09"/>
        <w:gridCol w:w="2992"/>
      </w:tblGrid>
      <w:tr w:rsidR="00F83AC6" w:rsidTr="001D3F7F">
        <w:tc>
          <w:tcPr>
            <w:tcW w:w="3015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09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2992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F83AC6" w:rsidTr="001D3F7F">
        <w:tc>
          <w:tcPr>
            <w:tcW w:w="3015" w:type="dxa"/>
          </w:tcPr>
          <w:p w:rsidR="00F83AC6" w:rsidRDefault="00F83AC6" w:rsidP="001D3F7F">
            <w:r>
              <w:t>Python is the recommended language to use with raspberry PI</w:t>
            </w:r>
          </w:p>
          <w:p w:rsidR="00F83AC6" w:rsidRDefault="00F83AC6" w:rsidP="001D3F7F">
            <w:r>
              <w:t>Python is the language used for the OBD2 stuff</w:t>
            </w:r>
          </w:p>
          <w:p w:rsidR="00F83AC6" w:rsidRDefault="00F83AC6" w:rsidP="001D3F7F">
            <w:r>
              <w:t>Library is readily available</w:t>
            </w:r>
          </w:p>
          <w:p w:rsidR="00F83AC6" w:rsidRDefault="00F83AC6" w:rsidP="001D3F7F">
            <w:r>
              <w:t xml:space="preserve">Mark has apple </w:t>
            </w:r>
            <w:proofErr w:type="spellStart"/>
            <w:r>
              <w:t>dev</w:t>
            </w:r>
            <w:proofErr w:type="spellEnd"/>
            <w:r>
              <w:t xml:space="preserve"> membership if we wanted to do a mobile app.</w:t>
            </w:r>
          </w:p>
          <w:p w:rsidR="00F83AC6" w:rsidRDefault="00F83AC6" w:rsidP="001D3F7F"/>
          <w:p w:rsidR="00F83AC6" w:rsidRDefault="00F83AC6" w:rsidP="001D3F7F">
            <w:r>
              <w:t>Decide what we wanted to do with the data</w:t>
            </w:r>
          </w:p>
          <w:p w:rsidR="00F83AC6" w:rsidRDefault="00F83AC6" w:rsidP="001D3F7F"/>
          <w:p w:rsidR="00F83AC6" w:rsidRDefault="00F83AC6" w:rsidP="001D3F7F">
            <w:r>
              <w:t>Record during the journey and analyse afterwards</w:t>
            </w:r>
          </w:p>
          <w:p w:rsidR="00F83AC6" w:rsidRDefault="00F83AC6" w:rsidP="001D3F7F"/>
          <w:p w:rsidR="00F83AC6" w:rsidRDefault="00F83AC6" w:rsidP="001D3F7F">
            <w:r>
              <w:t>During the journey, display a particular bit of information that is not going to distract you from driving.</w:t>
            </w:r>
          </w:p>
          <w:p w:rsidR="00F83AC6" w:rsidRDefault="00F83AC6" w:rsidP="001D3F7F"/>
          <w:p w:rsidR="00F83AC6" w:rsidRDefault="00F83AC6" w:rsidP="001D3F7F"/>
          <w:p w:rsidR="00F83AC6" w:rsidRDefault="00F83AC6" w:rsidP="001D3F7F">
            <w:r>
              <w:t>Simulating tests when you don’t have a car.</w:t>
            </w:r>
          </w:p>
          <w:p w:rsidR="00F83AC6" w:rsidRDefault="00F83AC6" w:rsidP="001D3F7F">
            <w:r>
              <w:t xml:space="preserve">Get this sorted out early, 2/4 </w:t>
            </w:r>
            <w:r>
              <w:lastRenderedPageBreak/>
              <w:t>don’t have a car.</w:t>
            </w:r>
          </w:p>
          <w:p w:rsidR="00F83AC6" w:rsidRDefault="00F83AC6" w:rsidP="001D3F7F"/>
          <w:p w:rsidR="00F83AC6" w:rsidRDefault="00F83AC6" w:rsidP="001D3F7F">
            <w:r>
              <w:t>Technically it is about the GPS and how we display the information</w:t>
            </w:r>
          </w:p>
        </w:tc>
        <w:tc>
          <w:tcPr>
            <w:tcW w:w="3009" w:type="dxa"/>
          </w:tcPr>
          <w:p w:rsidR="00F83AC6" w:rsidRDefault="00F83AC6" w:rsidP="001D3F7F">
            <w:r>
              <w:lastRenderedPageBreak/>
              <w:t>Wouldn’t have to buy Apple membership</w:t>
            </w:r>
          </w:p>
          <w:p w:rsidR="00F83AC6" w:rsidRDefault="00F83AC6" w:rsidP="001D3F7F"/>
          <w:p w:rsidR="00F83AC6" w:rsidRDefault="00F83AC6" w:rsidP="001D3F7F">
            <w:r>
              <w:t>Already got connector for OBD2</w:t>
            </w:r>
          </w:p>
          <w:p w:rsidR="00F83AC6" w:rsidRDefault="00F83AC6" w:rsidP="001D3F7F"/>
          <w:p w:rsidR="00F83AC6" w:rsidRDefault="00F83AC6" w:rsidP="001D3F7F">
            <w:r>
              <w:t>Buy a GPS component</w:t>
            </w:r>
          </w:p>
        </w:tc>
        <w:tc>
          <w:tcPr>
            <w:tcW w:w="2992" w:type="dxa"/>
          </w:tcPr>
          <w:p w:rsidR="00F83AC6" w:rsidRDefault="00F83AC6" w:rsidP="001D3F7F">
            <w:r>
              <w:t>Patrick, Marc both know python so no time issue for learning it</w:t>
            </w:r>
          </w:p>
          <w:p w:rsidR="00F83AC6" w:rsidRDefault="00F83AC6" w:rsidP="001D3F7F">
            <w:r>
              <w:t xml:space="preserve">Mark </w:t>
            </w:r>
            <w:proofErr w:type="spellStart"/>
            <w:r>
              <w:t>Provan</w:t>
            </w:r>
            <w:proofErr w:type="spellEnd"/>
            <w:r>
              <w:t xml:space="preserve"> knows </w:t>
            </w:r>
            <w:proofErr w:type="spellStart"/>
            <w:r>
              <w:t>ios</w:t>
            </w:r>
            <w:proofErr w:type="spellEnd"/>
            <w:r>
              <w:t xml:space="preserve"> apps.</w:t>
            </w:r>
          </w:p>
          <w:p w:rsidR="00F83AC6" w:rsidRDefault="00F83AC6" w:rsidP="001D3F7F"/>
          <w:p w:rsidR="00F83AC6" w:rsidRDefault="00F83AC6" w:rsidP="001D3F7F">
            <w:r>
              <w:t>Decide what we wanted to do with the data</w:t>
            </w:r>
          </w:p>
          <w:p w:rsidR="00F83AC6" w:rsidRDefault="00F83AC6" w:rsidP="001D3F7F"/>
        </w:tc>
      </w:tr>
    </w:tbl>
    <w:p w:rsidR="00F83AC6" w:rsidRDefault="00F83AC6" w:rsidP="00F83AC6"/>
    <w:p w:rsidR="00F83AC6" w:rsidRDefault="00F83AC6" w:rsidP="00F83AC6">
      <w:r>
        <w:t>Advantages</w:t>
      </w:r>
    </w:p>
    <w:p w:rsidR="00F83AC6" w:rsidRDefault="00F83AC6" w:rsidP="00F83AC6">
      <w:pPr>
        <w:pStyle w:val="ListParagraph"/>
        <w:numPr>
          <w:ilvl w:val="0"/>
          <w:numId w:val="4"/>
        </w:numPr>
      </w:pPr>
      <w:r>
        <w:t>Could take Duncan for a drive</w:t>
      </w:r>
    </w:p>
    <w:p w:rsidR="00F83AC6" w:rsidRDefault="00F83AC6" w:rsidP="00F83AC6">
      <w:pPr>
        <w:pStyle w:val="ListParagraph"/>
        <w:numPr>
          <w:ilvl w:val="0"/>
          <w:numId w:val="4"/>
        </w:numPr>
      </w:pPr>
      <w:r>
        <w:t>All the data is already there</w:t>
      </w:r>
    </w:p>
    <w:p w:rsidR="00F83AC6" w:rsidRDefault="00F83AC6" w:rsidP="00F83AC6">
      <w:pPr>
        <w:pStyle w:val="ListParagraph"/>
        <w:numPr>
          <w:ilvl w:val="0"/>
          <w:numId w:val="4"/>
        </w:numPr>
      </w:pPr>
      <w:r>
        <w:t>So many different ways we could analyse the data/ use it in real-time</w:t>
      </w:r>
    </w:p>
    <w:p w:rsidR="00F83AC6" w:rsidRDefault="00F83AC6" w:rsidP="00F83AC6">
      <w:pPr>
        <w:pStyle w:val="ListParagraph"/>
        <w:numPr>
          <w:ilvl w:val="0"/>
          <w:numId w:val="4"/>
        </w:numPr>
      </w:pPr>
    </w:p>
    <w:p w:rsidR="00F83AC6" w:rsidRDefault="00F83AC6" w:rsidP="00F83AC6">
      <w:r>
        <w:t>Disadvantages</w:t>
      </w:r>
    </w:p>
    <w:p w:rsidR="00F83AC6" w:rsidRDefault="00F83AC6" w:rsidP="00F83AC6">
      <w:r>
        <w:t>github.com</w:t>
      </w:r>
    </w:p>
    <w:p w:rsidR="00F83AC6" w:rsidRDefault="00F83AC6" w:rsidP="00F83AC6">
      <w:pPr>
        <w:pStyle w:val="ListParagraph"/>
        <w:numPr>
          <w:ilvl w:val="0"/>
          <w:numId w:val="3"/>
        </w:numPr>
        <w:rPr>
          <w:rStyle w:val="5yl5"/>
        </w:rPr>
      </w:pPr>
      <w:r>
        <w:rPr>
          <w:rStyle w:val="5yl5"/>
        </w:rPr>
        <w:t>true or false quiz asks questions using automatically generated speech from a speaker</w:t>
      </w:r>
    </w:p>
    <w:p w:rsidR="00F83AC6" w:rsidRDefault="00F83AC6" w:rsidP="00F83AC6">
      <w:pPr>
        <w:pStyle w:val="ListParagraph"/>
        <w:rPr>
          <w:rStyle w:val="5yl5"/>
        </w:rPr>
      </w:pPr>
      <w:proofErr w:type="gramStart"/>
      <w:r>
        <w:rPr>
          <w:rStyle w:val="5yl5"/>
        </w:rPr>
        <w:t>uses</w:t>
      </w:r>
      <w:proofErr w:type="gramEnd"/>
      <w:r>
        <w:rPr>
          <w:rStyle w:val="5yl5"/>
        </w:rPr>
        <w:t xml:space="preserve"> a camera to detect thumbs up, smile or nod for yes, then thumbs down </w:t>
      </w:r>
      <w:proofErr w:type="spellStart"/>
      <w:r>
        <w:rPr>
          <w:rStyle w:val="5yl5"/>
        </w:rPr>
        <w:t>etc</w:t>
      </w:r>
      <w:proofErr w:type="spellEnd"/>
      <w:r>
        <w:rPr>
          <w:rStyle w:val="5yl5"/>
        </w:rPr>
        <w:t xml:space="preserve"> for no</w:t>
      </w:r>
    </w:p>
    <w:p w:rsidR="00F83AC6" w:rsidRPr="007B5884" w:rsidRDefault="00F83AC6" w:rsidP="00F83AC6">
      <w:pPr>
        <w:ind w:left="360"/>
      </w:pPr>
    </w:p>
    <w:p w:rsidR="00F83AC6" w:rsidRDefault="00F83AC6" w:rsidP="00F83AC6">
      <w:pPr>
        <w:pStyle w:val="Heading2"/>
      </w:pPr>
      <w:proofErr w:type="spellStart"/>
      <w:r>
        <w:t>Feasability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3AC6" w:rsidTr="001D3F7F">
        <w:tc>
          <w:tcPr>
            <w:tcW w:w="3080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Technical</w:t>
            </w:r>
          </w:p>
        </w:tc>
        <w:tc>
          <w:tcPr>
            <w:tcW w:w="3081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Financial</w:t>
            </w:r>
          </w:p>
        </w:tc>
        <w:tc>
          <w:tcPr>
            <w:tcW w:w="3081" w:type="dxa"/>
          </w:tcPr>
          <w:p w:rsidR="00F83AC6" w:rsidRPr="008232DA" w:rsidRDefault="00F83AC6" w:rsidP="001D3F7F">
            <w:pPr>
              <w:rPr>
                <w:b/>
              </w:rPr>
            </w:pPr>
            <w:r w:rsidRPr="008232DA">
              <w:rPr>
                <w:b/>
              </w:rPr>
              <w:t>Time</w:t>
            </w:r>
          </w:p>
        </w:tc>
      </w:tr>
      <w:tr w:rsidR="00F83AC6" w:rsidTr="001D3F7F">
        <w:tc>
          <w:tcPr>
            <w:tcW w:w="3080" w:type="dxa"/>
          </w:tcPr>
          <w:p w:rsidR="00F83AC6" w:rsidRDefault="00F83AC6" w:rsidP="001D3F7F">
            <w:r>
              <w:t>We could record questions but that limits us in what questions we could ask and we would have to add audio files to the device. (content management)</w:t>
            </w:r>
          </w:p>
          <w:p w:rsidR="00F83AC6" w:rsidRDefault="00F83AC6" w:rsidP="001D3F7F"/>
          <w:p w:rsidR="00F83AC6" w:rsidRDefault="00F83AC6" w:rsidP="001D3F7F">
            <w:r>
              <w:t>Text to speech would not be difficult to implement</w:t>
            </w:r>
          </w:p>
          <w:p w:rsidR="00F83AC6" w:rsidRDefault="00F83AC6" w:rsidP="001D3F7F"/>
          <w:p w:rsidR="00F83AC6" w:rsidRDefault="00F83AC6" w:rsidP="001D3F7F">
            <w:r>
              <w:t xml:space="preserve">Image recognition for thumbs up, smile, nod </w:t>
            </w:r>
          </w:p>
          <w:p w:rsidR="00F83AC6" w:rsidRDefault="00F83AC6" w:rsidP="001D3F7F"/>
          <w:p w:rsidR="00F83AC6" w:rsidRDefault="00F83AC6" w:rsidP="001D3F7F">
            <w:r>
              <w:t>Phone face up or down and use accelerometer to detect how you answered.</w:t>
            </w:r>
          </w:p>
          <w:p w:rsidR="00F83AC6" w:rsidRDefault="00F83AC6" w:rsidP="001D3F7F"/>
          <w:p w:rsidR="00F83AC6" w:rsidRDefault="00F83AC6" w:rsidP="001D3F7F">
            <w:r>
              <w:t xml:space="preserve">Use a glove for thumbs up. Would be more of a hardware concept whereas using image recognition </w:t>
            </w:r>
          </w:p>
          <w:p w:rsidR="00F83AC6" w:rsidRDefault="00F83AC6" w:rsidP="001D3F7F"/>
          <w:p w:rsidR="00F83AC6" w:rsidRDefault="00F83AC6" w:rsidP="001D3F7F">
            <w:r>
              <w:t>Coloured Cards</w:t>
            </w:r>
            <w:r>
              <w:br/>
              <w:t>red for no</w:t>
            </w:r>
          </w:p>
          <w:p w:rsidR="00F83AC6" w:rsidRDefault="00F83AC6" w:rsidP="001D3F7F">
            <w:r>
              <w:t>Green for yes</w:t>
            </w:r>
          </w:p>
          <w:p w:rsidR="00F83AC6" w:rsidRDefault="00F83AC6" w:rsidP="001D3F7F"/>
          <w:p w:rsidR="00F83AC6" w:rsidRDefault="00F83AC6" w:rsidP="001D3F7F">
            <w:proofErr w:type="spellStart"/>
            <w:r>
              <w:t>Colourblindness</w:t>
            </w:r>
            <w:proofErr w:type="spellEnd"/>
            <w:r>
              <w:t>?</w:t>
            </w:r>
          </w:p>
          <w:p w:rsidR="00F83AC6" w:rsidRDefault="00F83AC6" w:rsidP="001D3F7F"/>
          <w:p w:rsidR="00F83AC6" w:rsidRDefault="00F83AC6" w:rsidP="001D3F7F">
            <w:r>
              <w:t xml:space="preserve">Possibly use the Kinect </w:t>
            </w:r>
          </w:p>
          <w:p w:rsidR="00F83AC6" w:rsidRDefault="00F83AC6" w:rsidP="001D3F7F"/>
          <w:p w:rsidR="00F83AC6" w:rsidRDefault="00F83AC6" w:rsidP="001D3F7F">
            <w:r>
              <w:t>What happens if you show both cards? Or thumbs up thumbs down</w:t>
            </w:r>
          </w:p>
          <w:p w:rsidR="00F83AC6" w:rsidRDefault="00F83AC6" w:rsidP="001D3F7F"/>
          <w:p w:rsidR="00F83AC6" w:rsidRDefault="00F83AC6" w:rsidP="001D3F7F">
            <w:r>
              <w:t>How do you know when to take the photo?</w:t>
            </w:r>
          </w:p>
          <w:p w:rsidR="00F83AC6" w:rsidRDefault="00F83AC6" w:rsidP="001D3F7F"/>
          <w:p w:rsidR="00F83AC6" w:rsidRDefault="00F83AC6" w:rsidP="001D3F7F"/>
        </w:tc>
        <w:tc>
          <w:tcPr>
            <w:tcW w:w="3081" w:type="dxa"/>
          </w:tcPr>
          <w:p w:rsidR="00F83AC6" w:rsidRDefault="00F83AC6" w:rsidP="001D3F7F">
            <w:r>
              <w:lastRenderedPageBreak/>
              <w:t>Camera?</w:t>
            </w:r>
          </w:p>
          <w:p w:rsidR="00F83AC6" w:rsidRDefault="00F83AC6" w:rsidP="001D3F7F"/>
          <w:p w:rsidR="00F83AC6" w:rsidRDefault="00F83AC6" w:rsidP="001D3F7F">
            <w:r>
              <w:t>Speaker?</w:t>
            </w:r>
          </w:p>
          <w:p w:rsidR="00F83AC6" w:rsidRDefault="00F83AC6" w:rsidP="001D3F7F"/>
          <w:p w:rsidR="00F83AC6" w:rsidRDefault="00F83AC6" w:rsidP="001D3F7F">
            <w:r>
              <w:t xml:space="preserve">Web cam plugged into </w:t>
            </w:r>
            <w:proofErr w:type="spellStart"/>
            <w:r>
              <w:t>usb</w:t>
            </w:r>
            <w:proofErr w:type="spellEnd"/>
            <w:r>
              <w:t xml:space="preserve"> of raspberry pi?</w:t>
            </w:r>
          </w:p>
          <w:p w:rsidR="00F83AC6" w:rsidRDefault="00F83AC6" w:rsidP="001D3F7F"/>
          <w:p w:rsidR="00F83AC6" w:rsidRDefault="00F83AC6" w:rsidP="001D3F7F"/>
        </w:tc>
        <w:tc>
          <w:tcPr>
            <w:tcW w:w="3081" w:type="dxa"/>
          </w:tcPr>
          <w:p w:rsidR="00F83AC6" w:rsidRDefault="00F83AC6" w:rsidP="001D3F7F">
            <w:r>
              <w:t xml:space="preserve">Image recognition would take a fair bit of time, some kind of algorithm </w:t>
            </w:r>
          </w:p>
          <w:p w:rsidR="00F83AC6" w:rsidRDefault="00F83AC6" w:rsidP="001D3F7F"/>
          <w:p w:rsidR="00F83AC6" w:rsidRDefault="00F83AC6" w:rsidP="001D3F7F">
            <w:r>
              <w:t>Constructing quizzes would take time</w:t>
            </w:r>
          </w:p>
          <w:p w:rsidR="00F83AC6" w:rsidRDefault="00F83AC6" w:rsidP="001D3F7F"/>
          <w:p w:rsidR="00F83AC6" w:rsidRDefault="00F83AC6" w:rsidP="001D3F7F"/>
        </w:tc>
      </w:tr>
    </w:tbl>
    <w:p w:rsidR="00885CA2" w:rsidRPr="00885CA2" w:rsidRDefault="00885CA2" w:rsidP="00885CA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85CA2" w:rsidRPr="00885CA2" w:rsidRDefault="00885CA2" w:rsidP="00885CA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85CA2">
        <w:rPr>
          <w:rFonts w:ascii="Arial" w:eastAsia="Times New Roman" w:hAnsi="Arial" w:cs="Arial"/>
          <w:sz w:val="27"/>
          <w:szCs w:val="27"/>
          <w:lang w:eastAsia="en-GB"/>
        </w:rPr>
        <w:t>The investigation of the development environment for the device(s) and to confirm their functionality.</w:t>
      </w:r>
    </w:p>
    <w:p w:rsidR="00885CA2" w:rsidRDefault="00885CA2" w:rsidP="00885CA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85CA2">
        <w:rPr>
          <w:rFonts w:ascii="Arial" w:eastAsia="Times New Roman" w:hAnsi="Arial" w:cs="Arial"/>
          <w:sz w:val="27"/>
          <w:szCs w:val="27"/>
          <w:lang w:eastAsia="en-GB"/>
        </w:rPr>
        <w:t>Identification of any additional resources required for the gadget within the likely constraints of availability and affordability –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885CA2">
        <w:rPr>
          <w:rFonts w:ascii="Arial" w:eastAsia="Times New Roman" w:hAnsi="Arial" w:cs="Arial"/>
          <w:sz w:val="27"/>
          <w:szCs w:val="27"/>
          <w:lang w:eastAsia="en-GB"/>
        </w:rPr>
        <w:t>there is a very limited development budget!</w:t>
      </w:r>
    </w:p>
    <w:p w:rsidR="00885CA2" w:rsidRDefault="00885CA2" w:rsidP="00885CA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85CA2">
        <w:rPr>
          <w:rFonts w:ascii="Arial" w:eastAsia="Times New Roman" w:hAnsi="Arial" w:cs="Arial"/>
          <w:sz w:val="27"/>
          <w:szCs w:val="27"/>
          <w:lang w:eastAsia="en-GB"/>
        </w:rPr>
        <w:t>Planning: A plan needs to be drawn up t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hat identifies the major goals, </w:t>
      </w:r>
      <w:r w:rsidRPr="00885CA2">
        <w:rPr>
          <w:rFonts w:ascii="Arial" w:eastAsia="Times New Roman" w:hAnsi="Arial" w:cs="Arial"/>
          <w:sz w:val="27"/>
          <w:szCs w:val="27"/>
          <w:lang w:eastAsia="en-GB"/>
        </w:rPr>
        <w:t xml:space="preserve">time estimates and deadlines for the project and the distribution of tasks amongst </w:t>
      </w:r>
      <w:r w:rsidRPr="00885CA2">
        <w:rPr>
          <w:rFonts w:ascii="Arial" w:eastAsia="Times New Roman" w:hAnsi="Arial" w:cs="Arial"/>
          <w:sz w:val="27"/>
          <w:szCs w:val="27"/>
          <w:lang w:eastAsia="en-GB"/>
        </w:rPr>
        <w:t>the group members.</w:t>
      </w:r>
    </w:p>
    <w:p w:rsidR="00885CA2" w:rsidRPr="00885CA2" w:rsidRDefault="00885CA2" w:rsidP="00885CA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885CA2">
        <w:rPr>
          <w:rFonts w:ascii="Arial" w:eastAsia="Times New Roman" w:hAnsi="Arial" w:cs="Arial"/>
          <w:sz w:val="27"/>
          <w:szCs w:val="27"/>
          <w:lang w:eastAsia="en-GB"/>
        </w:rPr>
        <w:t>Design: It is important to the overall success of the project that a disciplined design approach is undert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aken so that the implementation </w:t>
      </w:r>
      <w:r w:rsidRPr="00885CA2">
        <w:rPr>
          <w:rFonts w:ascii="Arial" w:eastAsia="Times New Roman" w:hAnsi="Arial" w:cs="Arial"/>
          <w:sz w:val="27"/>
          <w:szCs w:val="27"/>
          <w:lang w:eastAsia="en-GB"/>
        </w:rPr>
        <w:t>phase is straight</w:t>
      </w:r>
      <w:r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r w:rsidRPr="00885CA2">
        <w:rPr>
          <w:rFonts w:ascii="Arial" w:eastAsia="Times New Roman" w:hAnsi="Arial" w:cs="Arial"/>
          <w:sz w:val="27"/>
          <w:szCs w:val="27"/>
          <w:lang w:eastAsia="en-GB"/>
        </w:rPr>
        <w:t>forward.</w:t>
      </w:r>
    </w:p>
    <w:p w:rsidR="00885CA2" w:rsidRDefault="00885CA2" w:rsidP="00885CA2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885CA2" w:rsidRPr="00885CA2" w:rsidRDefault="00885CA2" w:rsidP="00885CA2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CA15FE" w:rsidRDefault="00CA15FE"/>
    <w:sectPr w:rsidR="00C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4A0A0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8B9087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E21CD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A137D"/>
    <w:multiLevelType w:val="hybridMultilevel"/>
    <w:tmpl w:val="09CC2284"/>
    <w:lvl w:ilvl="0" w:tplc="4386D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701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AC2A1C"/>
    <w:multiLevelType w:val="hybridMultilevel"/>
    <w:tmpl w:val="6D20CDE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0186611"/>
    <w:multiLevelType w:val="hybridMultilevel"/>
    <w:tmpl w:val="795E8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914BF2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520FC"/>
    <w:multiLevelType w:val="hybridMultilevel"/>
    <w:tmpl w:val="52CAA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C4126"/>
    <w:multiLevelType w:val="hybridMultilevel"/>
    <w:tmpl w:val="07C08E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E7319"/>
    <w:multiLevelType w:val="hybridMultilevel"/>
    <w:tmpl w:val="5AB6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7333D"/>
    <w:multiLevelType w:val="hybridMultilevel"/>
    <w:tmpl w:val="D1B83B36"/>
    <w:lvl w:ilvl="0" w:tplc="2B9C4A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D46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8001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9D47AD"/>
    <w:multiLevelType w:val="hybridMultilevel"/>
    <w:tmpl w:val="756E75BA"/>
    <w:lvl w:ilvl="0" w:tplc="386270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A2"/>
    <w:rsid w:val="00061F4C"/>
    <w:rsid w:val="000641A3"/>
    <w:rsid w:val="007A5C4A"/>
    <w:rsid w:val="00885CA2"/>
    <w:rsid w:val="00AF4108"/>
    <w:rsid w:val="00CA15FE"/>
    <w:rsid w:val="00F8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7BFF-A023-44EF-A5A3-4CCC483E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4C"/>
  </w:style>
  <w:style w:type="paragraph" w:styleId="Heading1">
    <w:name w:val="heading 1"/>
    <w:basedOn w:val="Normal"/>
    <w:next w:val="Normal"/>
    <w:link w:val="Heading1Char"/>
    <w:uiPriority w:val="9"/>
    <w:qFormat/>
    <w:rsid w:val="00061F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F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F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F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F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F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F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F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1F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1F4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61F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8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F4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5yl5">
    <w:name w:val="_5yl5"/>
    <w:basedOn w:val="DefaultParagraphFont"/>
    <w:rsid w:val="00F83AC6"/>
  </w:style>
  <w:style w:type="character" w:styleId="Hyperlink">
    <w:name w:val="Hyperlink"/>
    <w:basedOn w:val="DefaultParagraphFont"/>
    <w:uiPriority w:val="99"/>
    <w:unhideWhenUsed/>
    <w:rsid w:val="00F83AC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1F4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1F4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F4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F4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F4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F4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F4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F4C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F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F4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1F4C"/>
    <w:rPr>
      <w:b/>
      <w:bCs/>
    </w:rPr>
  </w:style>
  <w:style w:type="character" w:styleId="Emphasis">
    <w:name w:val="Emphasis"/>
    <w:basedOn w:val="DefaultParagraphFont"/>
    <w:uiPriority w:val="20"/>
    <w:qFormat/>
    <w:rsid w:val="00061F4C"/>
    <w:rPr>
      <w:i/>
      <w:iCs/>
    </w:rPr>
  </w:style>
  <w:style w:type="paragraph" w:styleId="NoSpacing">
    <w:name w:val="No Spacing"/>
    <w:uiPriority w:val="1"/>
    <w:qFormat/>
    <w:rsid w:val="00061F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F4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1F4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F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F4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1F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F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F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1F4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1F4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F4C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F83AC6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AB023968.dotm</Template>
  <TotalTime>65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Rendell</dc:creator>
  <cp:keywords/>
  <dc:description/>
  <cp:lastModifiedBy>Robert Rendell</cp:lastModifiedBy>
  <cp:revision>1</cp:revision>
  <dcterms:created xsi:type="dcterms:W3CDTF">2014-10-21T09:45:00Z</dcterms:created>
  <dcterms:modified xsi:type="dcterms:W3CDTF">2014-10-21T10:51:00Z</dcterms:modified>
</cp:coreProperties>
</file>