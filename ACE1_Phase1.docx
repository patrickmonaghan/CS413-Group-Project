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03370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B6BB7" w:rsidRPr="00300BC6" w:rsidRDefault="004B6BB7">
          <w:pPr>
            <w:pStyle w:val="TOCHeading"/>
          </w:pPr>
          <w:r w:rsidRPr="00300BC6">
            <w:t>Contents</w:t>
          </w:r>
        </w:p>
        <w:p w:rsidR="009576BD" w:rsidRDefault="004B6BB7">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02274973" w:history="1">
            <w:r w:rsidR="009576BD" w:rsidRPr="00654414">
              <w:rPr>
                <w:rStyle w:val="Hyperlink"/>
                <w:noProof/>
              </w:rPr>
              <w:t>1</w:t>
            </w:r>
            <w:r w:rsidR="009576BD">
              <w:rPr>
                <w:rFonts w:eastAsiaTheme="minorEastAsia"/>
                <w:noProof/>
                <w:lang w:eastAsia="en-GB"/>
              </w:rPr>
              <w:tab/>
            </w:r>
            <w:r w:rsidR="009576BD" w:rsidRPr="00654414">
              <w:rPr>
                <w:rStyle w:val="Hyperlink"/>
                <w:noProof/>
              </w:rPr>
              <w:t>Abstract</w:t>
            </w:r>
            <w:r w:rsidR="009576BD">
              <w:rPr>
                <w:noProof/>
                <w:webHidden/>
              </w:rPr>
              <w:tab/>
            </w:r>
            <w:r w:rsidR="009576BD">
              <w:rPr>
                <w:noProof/>
                <w:webHidden/>
              </w:rPr>
              <w:fldChar w:fldCharType="begin"/>
            </w:r>
            <w:r w:rsidR="009576BD">
              <w:rPr>
                <w:noProof/>
                <w:webHidden/>
              </w:rPr>
              <w:instrText xml:space="preserve"> PAGEREF _Toc402274973 \h </w:instrText>
            </w:r>
            <w:r w:rsidR="009576BD">
              <w:rPr>
                <w:noProof/>
                <w:webHidden/>
              </w:rPr>
            </w:r>
            <w:r w:rsidR="009576BD">
              <w:rPr>
                <w:noProof/>
                <w:webHidden/>
              </w:rPr>
              <w:fldChar w:fldCharType="separate"/>
            </w:r>
            <w:r w:rsidR="009576BD">
              <w:rPr>
                <w:noProof/>
                <w:webHidden/>
              </w:rPr>
              <w:t>2</w:t>
            </w:r>
            <w:r w:rsidR="009576BD">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74" w:history="1">
            <w:r w:rsidRPr="00654414">
              <w:rPr>
                <w:rStyle w:val="Hyperlink"/>
                <w:noProof/>
              </w:rPr>
              <w:t>2</w:t>
            </w:r>
            <w:r>
              <w:rPr>
                <w:rFonts w:eastAsiaTheme="minorEastAsia"/>
                <w:noProof/>
                <w:lang w:eastAsia="en-GB"/>
              </w:rPr>
              <w:tab/>
            </w:r>
            <w:r w:rsidRPr="00654414">
              <w:rPr>
                <w:rStyle w:val="Hyperlink"/>
                <w:noProof/>
              </w:rPr>
              <w:t>Idea</w:t>
            </w:r>
            <w:r>
              <w:rPr>
                <w:noProof/>
                <w:webHidden/>
              </w:rPr>
              <w:tab/>
            </w:r>
            <w:r>
              <w:rPr>
                <w:noProof/>
                <w:webHidden/>
              </w:rPr>
              <w:fldChar w:fldCharType="begin"/>
            </w:r>
            <w:r>
              <w:rPr>
                <w:noProof/>
                <w:webHidden/>
              </w:rPr>
              <w:instrText xml:space="preserve"> PAGEREF _Toc402274974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75" w:history="1">
            <w:r w:rsidRPr="00654414">
              <w:rPr>
                <w:rStyle w:val="Hyperlink"/>
                <w:noProof/>
              </w:rPr>
              <w:t>3</w:t>
            </w:r>
            <w:r>
              <w:rPr>
                <w:rFonts w:eastAsiaTheme="minorEastAsia"/>
                <w:noProof/>
                <w:lang w:eastAsia="en-GB"/>
              </w:rPr>
              <w:tab/>
            </w:r>
            <w:r w:rsidRPr="00654414">
              <w:rPr>
                <w:rStyle w:val="Hyperlink"/>
                <w:noProof/>
              </w:rPr>
              <w:t>Main Components</w:t>
            </w:r>
            <w:r>
              <w:rPr>
                <w:noProof/>
                <w:webHidden/>
              </w:rPr>
              <w:tab/>
            </w:r>
            <w:r>
              <w:rPr>
                <w:noProof/>
                <w:webHidden/>
              </w:rPr>
              <w:fldChar w:fldCharType="begin"/>
            </w:r>
            <w:r>
              <w:rPr>
                <w:noProof/>
                <w:webHidden/>
              </w:rPr>
              <w:instrText xml:space="preserve"> PAGEREF _Toc402274975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76" w:history="1">
            <w:r w:rsidRPr="00654414">
              <w:rPr>
                <w:rStyle w:val="Hyperlink"/>
                <w:noProof/>
              </w:rPr>
              <w:t>3.1</w:t>
            </w:r>
            <w:r>
              <w:rPr>
                <w:rFonts w:eastAsiaTheme="minorEastAsia"/>
                <w:noProof/>
                <w:lang w:eastAsia="en-GB"/>
              </w:rPr>
              <w:tab/>
            </w:r>
            <w:r w:rsidRPr="00654414">
              <w:rPr>
                <w:rStyle w:val="Hyperlink"/>
                <w:noProof/>
              </w:rPr>
              <w:t>OBDII</w:t>
            </w:r>
            <w:r>
              <w:rPr>
                <w:noProof/>
                <w:webHidden/>
              </w:rPr>
              <w:tab/>
            </w:r>
            <w:r>
              <w:rPr>
                <w:noProof/>
                <w:webHidden/>
              </w:rPr>
              <w:fldChar w:fldCharType="begin"/>
            </w:r>
            <w:r>
              <w:rPr>
                <w:noProof/>
                <w:webHidden/>
              </w:rPr>
              <w:instrText xml:space="preserve"> PAGEREF _Toc402274976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77" w:history="1">
            <w:r w:rsidRPr="00654414">
              <w:rPr>
                <w:rStyle w:val="Hyperlink"/>
                <w:noProof/>
              </w:rPr>
              <w:t>3.2</w:t>
            </w:r>
            <w:r>
              <w:rPr>
                <w:rFonts w:eastAsiaTheme="minorEastAsia"/>
                <w:noProof/>
                <w:lang w:eastAsia="en-GB"/>
              </w:rPr>
              <w:tab/>
            </w:r>
            <w:r w:rsidRPr="00654414">
              <w:rPr>
                <w:rStyle w:val="Hyperlink"/>
                <w:noProof/>
              </w:rPr>
              <w:t>Raspberry Pi</w:t>
            </w:r>
            <w:r>
              <w:rPr>
                <w:noProof/>
                <w:webHidden/>
              </w:rPr>
              <w:tab/>
            </w:r>
            <w:r>
              <w:rPr>
                <w:noProof/>
                <w:webHidden/>
              </w:rPr>
              <w:fldChar w:fldCharType="begin"/>
            </w:r>
            <w:r>
              <w:rPr>
                <w:noProof/>
                <w:webHidden/>
              </w:rPr>
              <w:instrText xml:space="preserve"> PAGEREF _Toc402274977 \h </w:instrText>
            </w:r>
            <w:r>
              <w:rPr>
                <w:noProof/>
                <w:webHidden/>
              </w:rPr>
            </w:r>
            <w:r>
              <w:rPr>
                <w:noProof/>
                <w:webHidden/>
              </w:rPr>
              <w:fldChar w:fldCharType="separate"/>
            </w:r>
            <w:r>
              <w:rPr>
                <w:noProof/>
                <w:webHidden/>
              </w:rPr>
              <w:t>3</w:t>
            </w:r>
            <w:r>
              <w:rPr>
                <w:noProof/>
                <w:webHidden/>
              </w:rPr>
              <w:fldChar w:fldCharType="end"/>
            </w:r>
          </w:hyperlink>
        </w:p>
        <w:p w:rsidR="009576BD" w:rsidRDefault="009576BD">
          <w:pPr>
            <w:pStyle w:val="TOC3"/>
            <w:tabs>
              <w:tab w:val="left" w:pos="1320"/>
              <w:tab w:val="right" w:leader="dot" w:pos="9016"/>
            </w:tabs>
            <w:rPr>
              <w:rFonts w:eastAsiaTheme="minorEastAsia"/>
              <w:noProof/>
              <w:lang w:eastAsia="en-GB"/>
            </w:rPr>
          </w:pPr>
          <w:hyperlink w:anchor="_Toc402274978" w:history="1">
            <w:r w:rsidRPr="00654414">
              <w:rPr>
                <w:rStyle w:val="Hyperlink"/>
                <w:noProof/>
              </w:rPr>
              <w:t>3.2.1</w:t>
            </w:r>
            <w:r>
              <w:rPr>
                <w:rFonts w:eastAsiaTheme="minorEastAsia"/>
                <w:noProof/>
                <w:lang w:eastAsia="en-GB"/>
              </w:rPr>
              <w:tab/>
            </w:r>
            <w:r w:rsidRPr="00654414">
              <w:rPr>
                <w:rStyle w:val="Hyperlink"/>
                <w:noProof/>
              </w:rPr>
              <w:t>Raspberry Pi Digital Display Monitor</w:t>
            </w:r>
            <w:r>
              <w:rPr>
                <w:noProof/>
                <w:webHidden/>
              </w:rPr>
              <w:tab/>
            </w:r>
            <w:r>
              <w:rPr>
                <w:noProof/>
                <w:webHidden/>
              </w:rPr>
              <w:fldChar w:fldCharType="begin"/>
            </w:r>
            <w:r>
              <w:rPr>
                <w:noProof/>
                <w:webHidden/>
              </w:rPr>
              <w:instrText xml:space="preserve"> PAGEREF _Toc402274978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79" w:history="1">
            <w:r w:rsidRPr="00654414">
              <w:rPr>
                <w:rStyle w:val="Hyperlink"/>
                <w:noProof/>
              </w:rPr>
              <w:t>3.3</w:t>
            </w:r>
            <w:r>
              <w:rPr>
                <w:rFonts w:eastAsiaTheme="minorEastAsia"/>
                <w:noProof/>
                <w:lang w:eastAsia="en-GB"/>
              </w:rPr>
              <w:tab/>
            </w:r>
            <w:r w:rsidRPr="00654414">
              <w:rPr>
                <w:rStyle w:val="Hyperlink"/>
                <w:noProof/>
              </w:rPr>
              <w:t>GPS Receiver</w:t>
            </w:r>
            <w:r>
              <w:rPr>
                <w:noProof/>
                <w:webHidden/>
              </w:rPr>
              <w:tab/>
            </w:r>
            <w:r>
              <w:rPr>
                <w:noProof/>
                <w:webHidden/>
              </w:rPr>
              <w:fldChar w:fldCharType="begin"/>
            </w:r>
            <w:r>
              <w:rPr>
                <w:noProof/>
                <w:webHidden/>
              </w:rPr>
              <w:instrText xml:space="preserve"> PAGEREF _Toc402274979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0" w:history="1">
            <w:r w:rsidRPr="00654414">
              <w:rPr>
                <w:rStyle w:val="Hyperlink"/>
                <w:noProof/>
              </w:rPr>
              <w:t>3.4</w:t>
            </w:r>
            <w:r>
              <w:rPr>
                <w:rFonts w:eastAsiaTheme="minorEastAsia"/>
                <w:noProof/>
                <w:lang w:eastAsia="en-GB"/>
              </w:rPr>
              <w:tab/>
            </w:r>
            <w:r w:rsidRPr="00654414">
              <w:rPr>
                <w:rStyle w:val="Hyperlink"/>
                <w:noProof/>
              </w:rPr>
              <w:t>Battery</w:t>
            </w:r>
            <w:r>
              <w:rPr>
                <w:noProof/>
                <w:webHidden/>
              </w:rPr>
              <w:tab/>
            </w:r>
            <w:r>
              <w:rPr>
                <w:noProof/>
                <w:webHidden/>
              </w:rPr>
              <w:fldChar w:fldCharType="begin"/>
            </w:r>
            <w:r>
              <w:rPr>
                <w:noProof/>
                <w:webHidden/>
              </w:rPr>
              <w:instrText xml:space="preserve"> PAGEREF _Toc402274980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81" w:history="1">
            <w:r w:rsidRPr="00654414">
              <w:rPr>
                <w:rStyle w:val="Hyperlink"/>
                <w:noProof/>
              </w:rPr>
              <w:t>4</w:t>
            </w:r>
            <w:r>
              <w:rPr>
                <w:rFonts w:eastAsiaTheme="minorEastAsia"/>
                <w:noProof/>
                <w:lang w:eastAsia="en-GB"/>
              </w:rPr>
              <w:tab/>
            </w:r>
            <w:r w:rsidRPr="00654414">
              <w:rPr>
                <w:rStyle w:val="Hyperlink"/>
                <w:noProof/>
              </w:rPr>
              <w:t>Core Functionality</w:t>
            </w:r>
            <w:r>
              <w:rPr>
                <w:noProof/>
                <w:webHidden/>
              </w:rPr>
              <w:tab/>
            </w:r>
            <w:r>
              <w:rPr>
                <w:noProof/>
                <w:webHidden/>
              </w:rPr>
              <w:fldChar w:fldCharType="begin"/>
            </w:r>
            <w:r>
              <w:rPr>
                <w:noProof/>
                <w:webHidden/>
              </w:rPr>
              <w:instrText xml:space="preserve"> PAGEREF _Toc402274981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2" w:history="1">
            <w:r w:rsidRPr="00654414">
              <w:rPr>
                <w:rStyle w:val="Hyperlink"/>
                <w:noProof/>
              </w:rPr>
              <w:t>4.1</w:t>
            </w:r>
            <w:r>
              <w:rPr>
                <w:rFonts w:eastAsiaTheme="minorEastAsia"/>
                <w:noProof/>
                <w:lang w:eastAsia="en-GB"/>
              </w:rPr>
              <w:tab/>
            </w:r>
            <w:r w:rsidRPr="00654414">
              <w:rPr>
                <w:rStyle w:val="Hyperlink"/>
                <w:noProof/>
              </w:rPr>
              <w:t>Real-time information</w:t>
            </w:r>
            <w:r>
              <w:rPr>
                <w:noProof/>
                <w:webHidden/>
              </w:rPr>
              <w:tab/>
            </w:r>
            <w:r>
              <w:rPr>
                <w:noProof/>
                <w:webHidden/>
              </w:rPr>
              <w:fldChar w:fldCharType="begin"/>
            </w:r>
            <w:r>
              <w:rPr>
                <w:noProof/>
                <w:webHidden/>
              </w:rPr>
              <w:instrText xml:space="preserve"> PAGEREF _Toc402274982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3" w:history="1">
            <w:r w:rsidRPr="00654414">
              <w:rPr>
                <w:rStyle w:val="Hyperlink"/>
                <w:noProof/>
              </w:rPr>
              <w:t>4.2</w:t>
            </w:r>
            <w:r>
              <w:rPr>
                <w:rFonts w:eastAsiaTheme="minorEastAsia"/>
                <w:noProof/>
                <w:lang w:eastAsia="en-GB"/>
              </w:rPr>
              <w:tab/>
            </w:r>
            <w:r w:rsidRPr="00654414">
              <w:rPr>
                <w:rStyle w:val="Hyperlink"/>
                <w:noProof/>
              </w:rPr>
              <w:t>GPS Record Journeys</w:t>
            </w:r>
            <w:r>
              <w:rPr>
                <w:noProof/>
                <w:webHidden/>
              </w:rPr>
              <w:tab/>
            </w:r>
            <w:r>
              <w:rPr>
                <w:noProof/>
                <w:webHidden/>
              </w:rPr>
              <w:fldChar w:fldCharType="begin"/>
            </w:r>
            <w:r>
              <w:rPr>
                <w:noProof/>
                <w:webHidden/>
              </w:rPr>
              <w:instrText xml:space="preserve"> PAGEREF _Toc402274983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4" w:history="1">
            <w:r w:rsidRPr="00654414">
              <w:rPr>
                <w:rStyle w:val="Hyperlink"/>
                <w:noProof/>
              </w:rPr>
              <w:t>4.3</w:t>
            </w:r>
            <w:r>
              <w:rPr>
                <w:rFonts w:eastAsiaTheme="minorEastAsia"/>
                <w:noProof/>
                <w:lang w:eastAsia="en-GB"/>
              </w:rPr>
              <w:tab/>
            </w:r>
            <w:r w:rsidRPr="00654414">
              <w:rPr>
                <w:rStyle w:val="Hyperlink"/>
                <w:noProof/>
              </w:rPr>
              <w:t>Dashboard Online Service</w:t>
            </w:r>
            <w:r>
              <w:rPr>
                <w:noProof/>
                <w:webHidden/>
              </w:rPr>
              <w:tab/>
            </w:r>
            <w:r>
              <w:rPr>
                <w:noProof/>
                <w:webHidden/>
              </w:rPr>
              <w:fldChar w:fldCharType="begin"/>
            </w:r>
            <w:r>
              <w:rPr>
                <w:noProof/>
                <w:webHidden/>
              </w:rPr>
              <w:instrText xml:space="preserve"> PAGEREF _Toc402274984 \h </w:instrText>
            </w:r>
            <w:r>
              <w:rPr>
                <w:noProof/>
                <w:webHidden/>
              </w:rPr>
            </w:r>
            <w:r>
              <w:rPr>
                <w:noProof/>
                <w:webHidden/>
              </w:rPr>
              <w:fldChar w:fldCharType="separate"/>
            </w:r>
            <w:r>
              <w:rPr>
                <w:noProof/>
                <w:webHidden/>
              </w:rPr>
              <w:t>6</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5" w:history="1">
            <w:r w:rsidRPr="00654414">
              <w:rPr>
                <w:rStyle w:val="Hyperlink"/>
                <w:noProof/>
              </w:rPr>
              <w:t>4.4</w:t>
            </w:r>
            <w:r>
              <w:rPr>
                <w:rFonts w:eastAsiaTheme="minorEastAsia"/>
                <w:noProof/>
                <w:lang w:eastAsia="en-GB"/>
              </w:rPr>
              <w:tab/>
            </w:r>
            <w:r w:rsidRPr="00654414">
              <w:rPr>
                <w:rStyle w:val="Hyperlink"/>
                <w:noProof/>
              </w:rPr>
              <w:t>Economic Driving</w:t>
            </w:r>
            <w:r>
              <w:rPr>
                <w:noProof/>
                <w:webHidden/>
              </w:rPr>
              <w:tab/>
            </w:r>
            <w:r>
              <w:rPr>
                <w:noProof/>
                <w:webHidden/>
              </w:rPr>
              <w:fldChar w:fldCharType="begin"/>
            </w:r>
            <w:r>
              <w:rPr>
                <w:noProof/>
                <w:webHidden/>
              </w:rPr>
              <w:instrText xml:space="preserve"> PAGEREF _Toc402274985 \h </w:instrText>
            </w:r>
            <w:r>
              <w:rPr>
                <w:noProof/>
                <w:webHidden/>
              </w:rPr>
            </w:r>
            <w:r>
              <w:rPr>
                <w:noProof/>
                <w:webHidden/>
              </w:rPr>
              <w:fldChar w:fldCharType="separate"/>
            </w:r>
            <w:r>
              <w:rPr>
                <w:noProof/>
                <w:webHidden/>
              </w:rPr>
              <w:t>6</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6" w:history="1">
            <w:r w:rsidRPr="00654414">
              <w:rPr>
                <w:rStyle w:val="Hyperlink"/>
                <w:noProof/>
              </w:rPr>
              <w:t>4.5</w:t>
            </w:r>
            <w:r>
              <w:rPr>
                <w:rFonts w:eastAsiaTheme="minorEastAsia"/>
                <w:noProof/>
                <w:lang w:eastAsia="en-GB"/>
              </w:rPr>
              <w:tab/>
            </w:r>
            <w:r w:rsidRPr="00654414">
              <w:rPr>
                <w:rStyle w:val="Hyperlink"/>
                <w:noProof/>
              </w:rPr>
              <w:t>Compared Results</w:t>
            </w:r>
            <w:r>
              <w:rPr>
                <w:noProof/>
                <w:webHidden/>
              </w:rPr>
              <w:tab/>
            </w:r>
            <w:r>
              <w:rPr>
                <w:noProof/>
                <w:webHidden/>
              </w:rPr>
              <w:fldChar w:fldCharType="begin"/>
            </w:r>
            <w:r>
              <w:rPr>
                <w:noProof/>
                <w:webHidden/>
              </w:rPr>
              <w:instrText xml:space="preserve"> PAGEREF _Toc402274986 \h </w:instrText>
            </w:r>
            <w:r>
              <w:rPr>
                <w:noProof/>
                <w:webHidden/>
              </w:rPr>
            </w:r>
            <w:r>
              <w:rPr>
                <w:noProof/>
                <w:webHidden/>
              </w:rPr>
              <w:fldChar w:fldCharType="separate"/>
            </w:r>
            <w:r>
              <w:rPr>
                <w:noProof/>
                <w:webHidden/>
              </w:rPr>
              <w:t>6</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87" w:history="1">
            <w:r w:rsidRPr="00654414">
              <w:rPr>
                <w:rStyle w:val="Hyperlink"/>
                <w:noProof/>
              </w:rPr>
              <w:t>5</w:t>
            </w:r>
            <w:r>
              <w:rPr>
                <w:rFonts w:eastAsiaTheme="minorEastAsia"/>
                <w:noProof/>
                <w:lang w:eastAsia="en-GB"/>
              </w:rPr>
              <w:tab/>
            </w:r>
            <w:r w:rsidRPr="00654414">
              <w:rPr>
                <w:rStyle w:val="Hyperlink"/>
                <w:noProof/>
              </w:rPr>
              <w:t>Software Design</w:t>
            </w:r>
            <w:r>
              <w:rPr>
                <w:noProof/>
                <w:webHidden/>
              </w:rPr>
              <w:tab/>
            </w:r>
            <w:r>
              <w:rPr>
                <w:noProof/>
                <w:webHidden/>
              </w:rPr>
              <w:fldChar w:fldCharType="begin"/>
            </w:r>
            <w:r>
              <w:rPr>
                <w:noProof/>
                <w:webHidden/>
              </w:rPr>
              <w:instrText xml:space="preserve"> PAGEREF _Toc402274987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8" w:history="1">
            <w:r w:rsidRPr="00654414">
              <w:rPr>
                <w:rStyle w:val="Hyperlink"/>
                <w:noProof/>
              </w:rPr>
              <w:t>5.1</w:t>
            </w:r>
            <w:r>
              <w:rPr>
                <w:rFonts w:eastAsiaTheme="minorEastAsia"/>
                <w:noProof/>
                <w:lang w:eastAsia="en-GB"/>
              </w:rPr>
              <w:tab/>
            </w:r>
            <w:r w:rsidRPr="00654414">
              <w:rPr>
                <w:rStyle w:val="Hyperlink"/>
                <w:noProof/>
              </w:rPr>
              <w:t>Web Application Backend</w:t>
            </w:r>
            <w:r>
              <w:rPr>
                <w:noProof/>
                <w:webHidden/>
              </w:rPr>
              <w:tab/>
            </w:r>
            <w:r>
              <w:rPr>
                <w:noProof/>
                <w:webHidden/>
              </w:rPr>
              <w:fldChar w:fldCharType="begin"/>
            </w:r>
            <w:r>
              <w:rPr>
                <w:noProof/>
                <w:webHidden/>
              </w:rPr>
              <w:instrText xml:space="preserve"> PAGEREF _Toc402274988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89" w:history="1">
            <w:r w:rsidRPr="00654414">
              <w:rPr>
                <w:rStyle w:val="Hyperlink"/>
                <w:noProof/>
              </w:rPr>
              <w:t>5.2</w:t>
            </w:r>
            <w:r>
              <w:rPr>
                <w:rFonts w:eastAsiaTheme="minorEastAsia"/>
                <w:noProof/>
                <w:lang w:eastAsia="en-GB"/>
              </w:rPr>
              <w:tab/>
            </w:r>
            <w:r w:rsidRPr="00654414">
              <w:rPr>
                <w:rStyle w:val="Hyperlink"/>
                <w:noProof/>
              </w:rPr>
              <w:t>GPS &amp; OBD Extractor</w:t>
            </w:r>
            <w:r>
              <w:rPr>
                <w:noProof/>
                <w:webHidden/>
              </w:rPr>
              <w:tab/>
            </w:r>
            <w:r>
              <w:rPr>
                <w:noProof/>
                <w:webHidden/>
              </w:rPr>
              <w:fldChar w:fldCharType="begin"/>
            </w:r>
            <w:r>
              <w:rPr>
                <w:noProof/>
                <w:webHidden/>
              </w:rPr>
              <w:instrText xml:space="preserve"> PAGEREF _Toc402274989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90" w:history="1">
            <w:r w:rsidRPr="00654414">
              <w:rPr>
                <w:rStyle w:val="Hyperlink"/>
                <w:noProof/>
              </w:rPr>
              <w:t>5.3</w:t>
            </w:r>
            <w:r>
              <w:rPr>
                <w:rFonts w:eastAsiaTheme="minorEastAsia"/>
                <w:noProof/>
                <w:lang w:eastAsia="en-GB"/>
              </w:rPr>
              <w:tab/>
            </w:r>
            <w:r w:rsidRPr="00654414">
              <w:rPr>
                <w:rStyle w:val="Hyperlink"/>
                <w:noProof/>
              </w:rPr>
              <w:t>File Format</w:t>
            </w:r>
            <w:r>
              <w:rPr>
                <w:noProof/>
                <w:webHidden/>
              </w:rPr>
              <w:tab/>
            </w:r>
            <w:r>
              <w:rPr>
                <w:noProof/>
                <w:webHidden/>
              </w:rPr>
              <w:fldChar w:fldCharType="begin"/>
            </w:r>
            <w:r>
              <w:rPr>
                <w:noProof/>
                <w:webHidden/>
              </w:rPr>
              <w:instrText xml:space="preserve"> PAGEREF _Toc402274990 \h </w:instrText>
            </w:r>
            <w:r>
              <w:rPr>
                <w:noProof/>
                <w:webHidden/>
              </w:rPr>
            </w:r>
            <w:r>
              <w:rPr>
                <w:noProof/>
                <w:webHidden/>
              </w:rPr>
              <w:fldChar w:fldCharType="separate"/>
            </w:r>
            <w:r>
              <w:rPr>
                <w:noProof/>
                <w:webHidden/>
              </w:rPr>
              <w:t>7</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91" w:history="1">
            <w:r w:rsidRPr="00654414">
              <w:rPr>
                <w:rStyle w:val="Hyperlink"/>
                <w:noProof/>
              </w:rPr>
              <w:t>5.4</w:t>
            </w:r>
            <w:r>
              <w:rPr>
                <w:rFonts w:eastAsiaTheme="minorEastAsia"/>
                <w:noProof/>
                <w:lang w:eastAsia="en-GB"/>
              </w:rPr>
              <w:tab/>
            </w:r>
            <w:r w:rsidRPr="00654414">
              <w:rPr>
                <w:rStyle w:val="Hyperlink"/>
                <w:noProof/>
              </w:rPr>
              <w:t>Render Data to Screen</w:t>
            </w:r>
            <w:r>
              <w:rPr>
                <w:noProof/>
                <w:webHidden/>
              </w:rPr>
              <w:tab/>
            </w:r>
            <w:r>
              <w:rPr>
                <w:noProof/>
                <w:webHidden/>
              </w:rPr>
              <w:fldChar w:fldCharType="begin"/>
            </w:r>
            <w:r>
              <w:rPr>
                <w:noProof/>
                <w:webHidden/>
              </w:rPr>
              <w:instrText xml:space="preserve"> PAGEREF _Toc402274991 \h </w:instrText>
            </w:r>
            <w:r>
              <w:rPr>
                <w:noProof/>
                <w:webHidden/>
              </w:rPr>
            </w:r>
            <w:r>
              <w:rPr>
                <w:noProof/>
                <w:webHidden/>
              </w:rPr>
              <w:fldChar w:fldCharType="separate"/>
            </w:r>
            <w:r>
              <w:rPr>
                <w:noProof/>
                <w:webHidden/>
              </w:rPr>
              <w:t>8</w:t>
            </w:r>
            <w:r>
              <w:rPr>
                <w:noProof/>
                <w:webHidden/>
              </w:rPr>
              <w:fldChar w:fldCharType="end"/>
            </w:r>
          </w:hyperlink>
        </w:p>
        <w:p w:rsidR="009576BD" w:rsidRDefault="009576BD">
          <w:pPr>
            <w:pStyle w:val="TOC2"/>
            <w:tabs>
              <w:tab w:val="left" w:pos="880"/>
              <w:tab w:val="right" w:leader="dot" w:pos="9016"/>
            </w:tabs>
            <w:rPr>
              <w:rFonts w:eastAsiaTheme="minorEastAsia"/>
              <w:noProof/>
              <w:lang w:eastAsia="en-GB"/>
            </w:rPr>
          </w:pPr>
          <w:hyperlink w:anchor="_Toc402274992" w:history="1">
            <w:r w:rsidRPr="00654414">
              <w:rPr>
                <w:rStyle w:val="Hyperlink"/>
                <w:noProof/>
              </w:rPr>
              <w:t>5.5</w:t>
            </w:r>
            <w:r>
              <w:rPr>
                <w:rFonts w:eastAsiaTheme="minorEastAsia"/>
                <w:noProof/>
                <w:lang w:eastAsia="en-GB"/>
              </w:rPr>
              <w:tab/>
            </w:r>
            <w:r w:rsidRPr="00654414">
              <w:rPr>
                <w:rStyle w:val="Hyperlink"/>
                <w:noProof/>
              </w:rPr>
              <w:t>Development Cycle</w:t>
            </w:r>
            <w:r>
              <w:rPr>
                <w:noProof/>
                <w:webHidden/>
              </w:rPr>
              <w:tab/>
            </w:r>
            <w:r>
              <w:rPr>
                <w:noProof/>
                <w:webHidden/>
              </w:rPr>
              <w:fldChar w:fldCharType="begin"/>
            </w:r>
            <w:r>
              <w:rPr>
                <w:noProof/>
                <w:webHidden/>
              </w:rPr>
              <w:instrText xml:space="preserve"> PAGEREF _Toc402274992 \h </w:instrText>
            </w:r>
            <w:r>
              <w:rPr>
                <w:noProof/>
                <w:webHidden/>
              </w:rPr>
            </w:r>
            <w:r>
              <w:rPr>
                <w:noProof/>
                <w:webHidden/>
              </w:rPr>
              <w:fldChar w:fldCharType="separate"/>
            </w:r>
            <w:r>
              <w:rPr>
                <w:noProof/>
                <w:webHidden/>
              </w:rPr>
              <w:t>8</w:t>
            </w:r>
            <w:r>
              <w:rPr>
                <w:noProof/>
                <w:webHidden/>
              </w:rPr>
              <w:fldChar w:fldCharType="end"/>
            </w:r>
          </w:hyperlink>
        </w:p>
        <w:p w:rsidR="009576BD" w:rsidRDefault="009576BD">
          <w:pPr>
            <w:pStyle w:val="TOC1"/>
            <w:tabs>
              <w:tab w:val="left" w:pos="440"/>
              <w:tab w:val="right" w:leader="dot" w:pos="9016"/>
            </w:tabs>
            <w:rPr>
              <w:rFonts w:eastAsiaTheme="minorEastAsia"/>
              <w:noProof/>
              <w:lang w:eastAsia="en-GB"/>
            </w:rPr>
          </w:pPr>
          <w:hyperlink w:anchor="_Toc402274993" w:history="1">
            <w:r w:rsidRPr="00654414">
              <w:rPr>
                <w:rStyle w:val="Hyperlink"/>
                <w:noProof/>
              </w:rPr>
              <w:t>6</w:t>
            </w:r>
            <w:r>
              <w:rPr>
                <w:rFonts w:eastAsiaTheme="minorEastAsia"/>
                <w:noProof/>
                <w:lang w:eastAsia="en-GB"/>
              </w:rPr>
              <w:tab/>
            </w:r>
            <w:r w:rsidRPr="00654414">
              <w:rPr>
                <w:rStyle w:val="Hyperlink"/>
                <w:noProof/>
              </w:rPr>
              <w:t>References</w:t>
            </w:r>
            <w:r>
              <w:rPr>
                <w:noProof/>
                <w:webHidden/>
              </w:rPr>
              <w:tab/>
            </w:r>
            <w:r>
              <w:rPr>
                <w:noProof/>
                <w:webHidden/>
              </w:rPr>
              <w:fldChar w:fldCharType="begin"/>
            </w:r>
            <w:r>
              <w:rPr>
                <w:noProof/>
                <w:webHidden/>
              </w:rPr>
              <w:instrText xml:space="preserve"> PAGEREF _Toc402274993 \h </w:instrText>
            </w:r>
            <w:r>
              <w:rPr>
                <w:noProof/>
                <w:webHidden/>
              </w:rPr>
            </w:r>
            <w:r>
              <w:rPr>
                <w:noProof/>
                <w:webHidden/>
              </w:rPr>
              <w:fldChar w:fldCharType="separate"/>
            </w:r>
            <w:r>
              <w:rPr>
                <w:noProof/>
                <w:webHidden/>
              </w:rPr>
              <w:t>9</w:t>
            </w:r>
            <w:r>
              <w:rPr>
                <w:noProof/>
                <w:webHidden/>
              </w:rPr>
              <w:fldChar w:fldCharType="end"/>
            </w:r>
          </w:hyperlink>
        </w:p>
        <w:p w:rsidR="004B6BB7" w:rsidRDefault="004B6BB7">
          <w:r>
            <w:rPr>
              <w:b/>
              <w:bCs/>
              <w:noProof/>
            </w:rPr>
            <w:fldChar w:fldCharType="end"/>
          </w:r>
        </w:p>
      </w:sdtContent>
    </w:sdt>
    <w:p w:rsidR="005F0EBC" w:rsidRPr="005F0EBC" w:rsidRDefault="005F0EBC">
      <w:pPr>
        <w:pStyle w:val="TableofFigures"/>
        <w:tabs>
          <w:tab w:val="right" w:leader="dot" w:pos="9016"/>
        </w:tabs>
        <w:rPr>
          <w:color w:val="4F81BD" w:themeColor="accent1"/>
          <w:sz w:val="32"/>
          <w:szCs w:val="32"/>
        </w:rPr>
      </w:pPr>
    </w:p>
    <w:p w:rsidR="005F0EBC" w:rsidRPr="00300BC6" w:rsidRDefault="005F0EBC" w:rsidP="005F0EBC">
      <w:pPr>
        <w:spacing w:after="0"/>
        <w:rPr>
          <w:color w:val="365F91" w:themeColor="accent1" w:themeShade="BF"/>
          <w:sz w:val="32"/>
          <w:szCs w:val="32"/>
        </w:rPr>
      </w:pPr>
      <w:r w:rsidRPr="00300BC6">
        <w:rPr>
          <w:color w:val="365F91" w:themeColor="accent1" w:themeShade="BF"/>
          <w:sz w:val="32"/>
          <w:szCs w:val="32"/>
        </w:rPr>
        <w:t>Table of Figures</w:t>
      </w:r>
    </w:p>
    <w:p w:rsidR="009576BD" w:rsidRDefault="005F0EBC">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402274994" w:history="1">
        <w:r w:rsidR="009576BD" w:rsidRPr="00BD7048">
          <w:rPr>
            <w:rStyle w:val="Hyperlink"/>
            <w:noProof/>
          </w:rPr>
          <w:t>Figure 1: ELM327 - OBDII device</w:t>
        </w:r>
        <w:r w:rsidR="009576BD">
          <w:rPr>
            <w:noProof/>
            <w:webHidden/>
          </w:rPr>
          <w:tab/>
        </w:r>
        <w:r w:rsidR="009576BD">
          <w:rPr>
            <w:noProof/>
            <w:webHidden/>
          </w:rPr>
          <w:fldChar w:fldCharType="begin"/>
        </w:r>
        <w:r w:rsidR="009576BD">
          <w:rPr>
            <w:noProof/>
            <w:webHidden/>
          </w:rPr>
          <w:instrText xml:space="preserve"> PAGEREF _Toc402274994 \h </w:instrText>
        </w:r>
        <w:r w:rsidR="009576BD">
          <w:rPr>
            <w:noProof/>
            <w:webHidden/>
          </w:rPr>
        </w:r>
        <w:r w:rsidR="009576BD">
          <w:rPr>
            <w:noProof/>
            <w:webHidden/>
          </w:rPr>
          <w:fldChar w:fldCharType="separate"/>
        </w:r>
        <w:r w:rsidR="009576BD">
          <w:rPr>
            <w:noProof/>
            <w:webHidden/>
          </w:rPr>
          <w:t>3</w:t>
        </w:r>
        <w:r w:rsidR="009576BD">
          <w:rPr>
            <w:noProof/>
            <w:webHidden/>
          </w:rPr>
          <w:fldChar w:fldCharType="end"/>
        </w:r>
      </w:hyperlink>
    </w:p>
    <w:p w:rsidR="009576BD" w:rsidRDefault="009576BD">
      <w:pPr>
        <w:pStyle w:val="TableofFigures"/>
        <w:tabs>
          <w:tab w:val="right" w:leader="dot" w:pos="9016"/>
        </w:tabs>
        <w:rPr>
          <w:rFonts w:eastAsiaTheme="minorEastAsia"/>
          <w:noProof/>
          <w:lang w:eastAsia="en-GB"/>
        </w:rPr>
      </w:pPr>
      <w:hyperlink w:anchor="_Toc402274995" w:history="1">
        <w:r w:rsidRPr="00BD7048">
          <w:rPr>
            <w:rStyle w:val="Hyperlink"/>
            <w:noProof/>
          </w:rPr>
          <w:t>Figure 2: Raspberry Pi b+</w:t>
        </w:r>
        <w:r>
          <w:rPr>
            <w:noProof/>
            <w:webHidden/>
          </w:rPr>
          <w:tab/>
        </w:r>
        <w:r>
          <w:rPr>
            <w:noProof/>
            <w:webHidden/>
          </w:rPr>
          <w:fldChar w:fldCharType="begin"/>
        </w:r>
        <w:r>
          <w:rPr>
            <w:noProof/>
            <w:webHidden/>
          </w:rPr>
          <w:instrText xml:space="preserve"> PAGEREF _Toc402274995 \h </w:instrText>
        </w:r>
        <w:r>
          <w:rPr>
            <w:noProof/>
            <w:webHidden/>
          </w:rPr>
        </w:r>
        <w:r>
          <w:rPr>
            <w:noProof/>
            <w:webHidden/>
          </w:rPr>
          <w:fldChar w:fldCharType="separate"/>
        </w:r>
        <w:r>
          <w:rPr>
            <w:noProof/>
            <w:webHidden/>
          </w:rPr>
          <w:t>4</w:t>
        </w:r>
        <w:r>
          <w:rPr>
            <w:noProof/>
            <w:webHidden/>
          </w:rPr>
          <w:fldChar w:fldCharType="end"/>
        </w:r>
      </w:hyperlink>
    </w:p>
    <w:p w:rsidR="009576BD" w:rsidRDefault="009576BD">
      <w:pPr>
        <w:pStyle w:val="TableofFigures"/>
        <w:tabs>
          <w:tab w:val="right" w:leader="dot" w:pos="9016"/>
        </w:tabs>
        <w:rPr>
          <w:rFonts w:eastAsiaTheme="minorEastAsia"/>
          <w:noProof/>
          <w:lang w:eastAsia="en-GB"/>
        </w:rPr>
      </w:pPr>
      <w:hyperlink w:anchor="_Toc402274996" w:history="1">
        <w:r w:rsidRPr="00BD7048">
          <w:rPr>
            <w:rStyle w:val="Hyperlink"/>
            <w:noProof/>
          </w:rPr>
          <w:t>Figure 3: Example route colouring - Nike Running App</w:t>
        </w:r>
        <w:r>
          <w:rPr>
            <w:noProof/>
            <w:webHidden/>
          </w:rPr>
          <w:tab/>
        </w:r>
        <w:r>
          <w:rPr>
            <w:noProof/>
            <w:webHidden/>
          </w:rPr>
          <w:fldChar w:fldCharType="begin"/>
        </w:r>
        <w:r>
          <w:rPr>
            <w:noProof/>
            <w:webHidden/>
          </w:rPr>
          <w:instrText xml:space="preserve"> PAGEREF _Toc402274996 \h </w:instrText>
        </w:r>
        <w:r>
          <w:rPr>
            <w:noProof/>
            <w:webHidden/>
          </w:rPr>
        </w:r>
        <w:r>
          <w:rPr>
            <w:noProof/>
            <w:webHidden/>
          </w:rPr>
          <w:fldChar w:fldCharType="separate"/>
        </w:r>
        <w:r>
          <w:rPr>
            <w:noProof/>
            <w:webHidden/>
          </w:rPr>
          <w:t>5</w:t>
        </w:r>
        <w:r>
          <w:rPr>
            <w:noProof/>
            <w:webHidden/>
          </w:rPr>
          <w:fldChar w:fldCharType="end"/>
        </w:r>
      </w:hyperlink>
    </w:p>
    <w:p w:rsidR="009576BD" w:rsidRDefault="009576BD">
      <w:pPr>
        <w:pStyle w:val="TableofFigures"/>
        <w:tabs>
          <w:tab w:val="right" w:leader="dot" w:pos="9016"/>
        </w:tabs>
        <w:rPr>
          <w:rFonts w:eastAsiaTheme="minorEastAsia"/>
          <w:noProof/>
          <w:lang w:eastAsia="en-GB"/>
        </w:rPr>
      </w:pPr>
      <w:hyperlink w:anchor="_Toc402274997" w:history="1">
        <w:r w:rsidRPr="00BD7048">
          <w:rPr>
            <w:rStyle w:val="Hyperlink"/>
            <w:noProof/>
          </w:rPr>
          <w:t>Figure 4: JSON file structure</w:t>
        </w:r>
        <w:r>
          <w:rPr>
            <w:noProof/>
            <w:webHidden/>
          </w:rPr>
          <w:tab/>
        </w:r>
        <w:r>
          <w:rPr>
            <w:noProof/>
            <w:webHidden/>
          </w:rPr>
          <w:fldChar w:fldCharType="begin"/>
        </w:r>
        <w:r>
          <w:rPr>
            <w:noProof/>
            <w:webHidden/>
          </w:rPr>
          <w:instrText xml:space="preserve"> PAGEREF _Toc402274997 \h </w:instrText>
        </w:r>
        <w:r>
          <w:rPr>
            <w:noProof/>
            <w:webHidden/>
          </w:rPr>
        </w:r>
        <w:r>
          <w:rPr>
            <w:noProof/>
            <w:webHidden/>
          </w:rPr>
          <w:fldChar w:fldCharType="separate"/>
        </w:r>
        <w:r>
          <w:rPr>
            <w:noProof/>
            <w:webHidden/>
          </w:rPr>
          <w:t>8</w:t>
        </w:r>
        <w:r>
          <w:rPr>
            <w:noProof/>
            <w:webHidden/>
          </w:rPr>
          <w:fldChar w:fldCharType="end"/>
        </w:r>
      </w:hyperlink>
    </w:p>
    <w:p w:rsidR="004B6BB7" w:rsidRDefault="005F0EBC" w:rsidP="004B6BB7">
      <w:r>
        <w:fldChar w:fldCharType="end"/>
      </w:r>
      <w:r w:rsidR="004B6BB7">
        <w:br w:type="page"/>
      </w:r>
    </w:p>
    <w:p w:rsidR="00195CA1" w:rsidRPr="00195CA1" w:rsidRDefault="00195CA1" w:rsidP="00195CA1">
      <w:pPr>
        <w:pStyle w:val="Heading1"/>
        <w:rPr>
          <w:rFonts w:asciiTheme="minorHAnsi" w:hAnsiTheme="minorHAnsi"/>
        </w:rPr>
      </w:pPr>
      <w:bookmarkStart w:id="0" w:name="_Toc402274973"/>
      <w:r>
        <w:rPr>
          <w:rFonts w:asciiTheme="minorHAnsi" w:hAnsiTheme="minorHAnsi"/>
        </w:rPr>
        <w:t>Abstract</w:t>
      </w:r>
      <w:bookmarkEnd w:id="0"/>
    </w:p>
    <w:p w:rsidR="002F7C98" w:rsidRPr="00195CA1" w:rsidRDefault="00950EA9" w:rsidP="002F7C98">
      <w:r w:rsidRPr="00195CA1">
        <w:t>This document has been produced as part of Phase 1 of ACE1 for CS413 – Embedded Systems. It describes the idea and assess the capabilities and functionality of the device we have decided to produce. It identifies all of the components we require to build the device and the cost of each individual component. In addition, the document includes a detailed hardware and software design of the device. Finally, it outlines a plan of which team member(s) will take on each task and the time assigned to each task involved in building the hardware and software.</w:t>
      </w:r>
    </w:p>
    <w:p w:rsidR="00950EA9" w:rsidRPr="00195CA1" w:rsidRDefault="00950EA9">
      <w:r w:rsidRPr="00195CA1">
        <w:br w:type="page"/>
      </w:r>
    </w:p>
    <w:p w:rsidR="00195CA1" w:rsidRDefault="00950EA9" w:rsidP="00195CA1">
      <w:pPr>
        <w:pStyle w:val="Heading1"/>
      </w:pPr>
      <w:bookmarkStart w:id="1" w:name="_Toc402274974"/>
      <w:r w:rsidRPr="00195CA1">
        <w:lastRenderedPageBreak/>
        <w:t>Idea</w:t>
      </w:r>
      <w:bookmarkEnd w:id="1"/>
    </w:p>
    <w:p w:rsidR="00161429" w:rsidRPr="00195CA1" w:rsidRDefault="00595E11" w:rsidP="005F0EBC">
      <w:r w:rsidRPr="00195CA1">
        <w:t xml:space="preserve">We have decided to create a device which we have </w:t>
      </w:r>
      <w:r w:rsidR="00AB12F2">
        <w:t>named</w:t>
      </w:r>
      <w:r w:rsidRPr="00195CA1">
        <w:t xml:space="preserve"> </w:t>
      </w:r>
      <w:r w:rsidR="003A5BCF">
        <w:t xml:space="preserve">Progressive Improvement in Motoring Proficiency for Economic Driving </w:t>
      </w:r>
      <w:r w:rsidRPr="00195CA1">
        <w:t>(</w:t>
      </w:r>
      <w:r w:rsidR="003A5BCF">
        <w:t>PIMPED</w:t>
      </w:r>
      <w:r w:rsidRPr="00195CA1">
        <w:t>).</w:t>
      </w:r>
      <w:r w:rsidR="00733375" w:rsidRPr="00195CA1">
        <w:t xml:space="preserve"> </w:t>
      </w:r>
      <w:r w:rsidR="003A5BCF">
        <w:t>PIMPED</w:t>
      </w:r>
      <w:r w:rsidR="00477911" w:rsidRPr="00195CA1">
        <w:t xml:space="preserve"> will allow a user to connect to their cars </w:t>
      </w:r>
      <w:r w:rsidR="00195CA1" w:rsidRPr="00195CA1">
        <w:t>on-board</w:t>
      </w:r>
      <w:r w:rsidR="00477911" w:rsidRPr="00195CA1">
        <w:t xml:space="preserve"> system and extract </w:t>
      </w:r>
      <w:r w:rsidR="00195CA1" w:rsidRPr="00195CA1">
        <w:t>real-time</w:t>
      </w:r>
      <w:r w:rsidR="00477911" w:rsidRPr="00195CA1">
        <w:t xml:space="preserve"> data</w:t>
      </w:r>
      <w:r w:rsidR="0072445C" w:rsidRPr="00195CA1">
        <w:t xml:space="preserve"> while they are driving</w:t>
      </w:r>
      <w:r w:rsidR="00477911" w:rsidRPr="00195CA1">
        <w:t xml:space="preserve">. </w:t>
      </w:r>
      <w:r w:rsidR="009E7E05">
        <w:t>Most extracted data will be s</w:t>
      </w:r>
      <w:r w:rsidR="00C63616">
        <w:t>tored and the rest of the data - real-time data such as current miles per hour, current miles per gallon - will</w:t>
      </w:r>
      <w:r w:rsidR="009E7E05">
        <w:t xml:space="preserve"> </w:t>
      </w:r>
      <w:r w:rsidR="0072445C" w:rsidRPr="00195CA1">
        <w:t xml:space="preserve">be displayed on a digital screen viewable to the user. A full description of the data which will be displayed to the user while driving is described in [LINK]. When the user completes their journey they will be able to remove the </w:t>
      </w:r>
      <w:r w:rsidR="003A5BCF">
        <w:t>PIMPED</w:t>
      </w:r>
      <w:r w:rsidR="00CA47CF" w:rsidRPr="00195CA1">
        <w:t xml:space="preserve"> from their car and upload the data extracted from their journey onto a web server. Each user of </w:t>
      </w:r>
      <w:r w:rsidR="003A5BCF">
        <w:t>PIMPED</w:t>
      </w:r>
      <w:r w:rsidR="00CA47CF" w:rsidRPr="00195CA1">
        <w:t xml:space="preserve"> will be able to create their own unique user account where they can upload their journey data to and have access to all the journey data they have </w:t>
      </w:r>
      <w:r w:rsidR="004A446B" w:rsidRPr="00195CA1">
        <w:t>ever</w:t>
      </w:r>
      <w:r w:rsidR="00CA47CF" w:rsidRPr="00195CA1">
        <w:t xml:space="preserve"> uploaded to the web server. This allows each user of </w:t>
      </w:r>
      <w:r w:rsidR="003A5BCF">
        <w:t>PIMPED</w:t>
      </w:r>
      <w:r w:rsidR="00CA47CF" w:rsidRPr="00195CA1">
        <w:t xml:space="preserve"> to track their </w:t>
      </w:r>
      <w:r w:rsidR="004A446B" w:rsidRPr="00195CA1">
        <w:t>driving</w:t>
      </w:r>
      <w:r w:rsidR="00CA47CF" w:rsidRPr="00195CA1">
        <w:t xml:space="preserve"> over time. The main benefit of this is that </w:t>
      </w:r>
      <w:r w:rsidR="004A446B" w:rsidRPr="00195CA1">
        <w:t>a user will be able to assess with ease, whether they are driving more efficiently.</w:t>
      </w:r>
    </w:p>
    <w:p w:rsidR="00161429" w:rsidRPr="00195CA1" w:rsidRDefault="00161429" w:rsidP="00161429">
      <w:pPr>
        <w:pStyle w:val="Heading1"/>
        <w:rPr>
          <w:rFonts w:asciiTheme="minorHAnsi" w:hAnsiTheme="minorHAnsi"/>
          <w:color w:val="auto"/>
          <w:sz w:val="22"/>
          <w:szCs w:val="22"/>
        </w:rPr>
      </w:pPr>
      <w:bookmarkStart w:id="2" w:name="_Toc402274975"/>
      <w:r w:rsidRPr="00195CA1">
        <w:rPr>
          <w:rFonts w:asciiTheme="minorHAnsi" w:hAnsiTheme="minorHAnsi"/>
        </w:rPr>
        <w:t>Main Components</w:t>
      </w:r>
      <w:bookmarkEnd w:id="2"/>
    </w:p>
    <w:p w:rsidR="00161429" w:rsidRPr="00195CA1" w:rsidRDefault="001C3131" w:rsidP="00161429">
      <w:pPr>
        <w:pStyle w:val="Heading2"/>
        <w:rPr>
          <w:rFonts w:asciiTheme="minorHAnsi" w:hAnsiTheme="minorHAnsi"/>
        </w:rPr>
      </w:pPr>
      <w:bookmarkStart w:id="3" w:name="_Toc402274976"/>
      <w:r w:rsidRPr="00195CA1">
        <w:rPr>
          <w:rFonts w:asciiTheme="minorHAnsi" w:hAnsiTheme="minorHAnsi"/>
        </w:rPr>
        <w:t>OBDII</w:t>
      </w:r>
      <w:bookmarkEnd w:id="3"/>
    </w:p>
    <w:p w:rsidR="00357C0E" w:rsidRPr="00195CA1" w:rsidRDefault="000643C0" w:rsidP="00357C0E">
      <w:r>
        <w:t xml:space="preserve">An ELM327 device will be an essential component of the </w:t>
      </w:r>
      <w:r w:rsidR="003A5BCF">
        <w:t>PIMPED</w:t>
      </w:r>
      <w:r>
        <w:t xml:space="preserve"> device. </w:t>
      </w:r>
      <w:r w:rsidR="003B2BF9" w:rsidRPr="00195CA1">
        <w:t xml:space="preserve"> </w:t>
      </w:r>
      <w:r w:rsidR="00DA4746" w:rsidRPr="00195CA1">
        <w:t>On-board</w:t>
      </w:r>
      <w:r w:rsidR="003B2BF9" w:rsidRPr="00195CA1">
        <w:t xml:space="preserve"> Diagnostics II (OBDII)</w:t>
      </w:r>
      <w:r>
        <w:t xml:space="preserve"> </w:t>
      </w:r>
      <w:r w:rsidR="0032559B" w:rsidRPr="00195CA1">
        <w:t>will be used</w:t>
      </w:r>
      <w:r w:rsidR="003B2BF9" w:rsidRPr="00195CA1">
        <w:t xml:space="preserve"> to extract any data from the </w:t>
      </w:r>
      <w:r w:rsidR="00DA4746" w:rsidRPr="00195CA1">
        <w:t>on-board</w:t>
      </w:r>
      <w:r w:rsidR="003B2BF9" w:rsidRPr="00195CA1">
        <w:t xml:space="preserve"> system of the car that the device is running on. </w:t>
      </w:r>
      <w:r>
        <w:t>OBDII</w:t>
      </w:r>
      <w:r w:rsidR="003B2BF9" w:rsidRPr="00195CA1">
        <w:t xml:space="preserve"> is </w:t>
      </w:r>
      <w:proofErr w:type="gramStart"/>
      <w:r w:rsidR="003B2BF9" w:rsidRPr="00195CA1">
        <w:t>a  that</w:t>
      </w:r>
      <w:proofErr w:type="gramEnd"/>
      <w:r w:rsidR="003B2BF9" w:rsidRPr="00195CA1">
        <w:t xml:space="preserve"> can connect to most cars produced after 1996 and can access data from </w:t>
      </w:r>
      <w:r w:rsidR="00C1273B" w:rsidRPr="00195CA1">
        <w:t>the Engine Control Unit (ECU).</w:t>
      </w:r>
      <w:r w:rsidR="00DA4746" w:rsidRPr="00195CA1">
        <w:t xml:space="preserve"> </w:t>
      </w:r>
      <w:r w:rsidR="001C3131" w:rsidRPr="00195CA1">
        <w:t>[REF]</w:t>
      </w:r>
      <w:r w:rsidR="00DA4746" w:rsidRPr="00195CA1">
        <w:t xml:space="preserve"> shows the OBDII device that we will be using.</w:t>
      </w:r>
      <w:r w:rsidR="00FA06C5">
        <w:t xml:space="preserve"> </w:t>
      </w:r>
    </w:p>
    <w:p w:rsidR="000643C0" w:rsidRDefault="00E046AD" w:rsidP="000643C0">
      <w:pPr>
        <w:keepNext/>
        <w:jc w:val="center"/>
      </w:pPr>
      <w:r>
        <w:rPr>
          <w:noProof/>
          <w:lang w:eastAsia="en-GB"/>
        </w:rPr>
        <w:drawing>
          <wp:inline distT="0" distB="0" distL="0" distR="0" wp14:anchorId="618B0305" wp14:editId="2CFFD479">
            <wp:extent cx="3950970" cy="2639695"/>
            <wp:effectExtent l="0" t="0" r="0" b="8255"/>
            <wp:docPr id="15" name="irc_mi" descr="http://make.larsi.org/electronics/ELM327/ELM327v13a_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ake.larsi.org/electronics/ELM327/ELM327v13a_bo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970" cy="2639695"/>
                    </a:xfrm>
                    <a:prstGeom prst="rect">
                      <a:avLst/>
                    </a:prstGeom>
                    <a:noFill/>
                    <a:ln>
                      <a:noFill/>
                    </a:ln>
                  </pic:spPr>
                </pic:pic>
              </a:graphicData>
            </a:graphic>
          </wp:inline>
        </w:drawing>
      </w:r>
    </w:p>
    <w:p w:rsidR="00DA4746" w:rsidRPr="00195CA1" w:rsidRDefault="000643C0" w:rsidP="000643C0">
      <w:pPr>
        <w:pStyle w:val="Caption"/>
        <w:jc w:val="center"/>
      </w:pPr>
      <w:bookmarkStart w:id="4" w:name="_Toc402274133"/>
      <w:bookmarkStart w:id="5" w:name="_Toc402274774"/>
      <w:bookmarkStart w:id="6" w:name="_Toc402274994"/>
      <w:r>
        <w:t xml:space="preserve">Figure </w:t>
      </w:r>
      <w:fldSimple w:instr=" SEQ Figure \* ARABIC ">
        <w:r w:rsidR="009576BD">
          <w:rPr>
            <w:noProof/>
          </w:rPr>
          <w:t>1</w:t>
        </w:r>
      </w:fldSimple>
      <w:r>
        <w:rPr>
          <w:noProof/>
        </w:rPr>
        <w:t>: ELM327 - OBDII device</w:t>
      </w:r>
      <w:bookmarkEnd w:id="4"/>
      <w:bookmarkEnd w:id="5"/>
      <w:bookmarkEnd w:id="6"/>
    </w:p>
    <w:p w:rsidR="00FA06C5" w:rsidRPr="00FA06C5" w:rsidRDefault="00FA06C5" w:rsidP="00FA06C5">
      <w:r>
        <w:t>The full range of the data which is extractable by OBDII can be found on Wikipedia [REF].</w:t>
      </w:r>
    </w:p>
    <w:p w:rsidR="00161429" w:rsidRPr="00195CA1" w:rsidRDefault="00161429" w:rsidP="00161429">
      <w:pPr>
        <w:pStyle w:val="Heading2"/>
        <w:rPr>
          <w:rFonts w:asciiTheme="minorHAnsi" w:hAnsiTheme="minorHAnsi"/>
        </w:rPr>
      </w:pPr>
      <w:bookmarkStart w:id="7" w:name="_Toc402274977"/>
      <w:r w:rsidRPr="00195CA1">
        <w:rPr>
          <w:rFonts w:asciiTheme="minorHAnsi" w:hAnsiTheme="minorHAnsi"/>
        </w:rPr>
        <w:t>Raspberry Pi</w:t>
      </w:r>
      <w:bookmarkEnd w:id="7"/>
    </w:p>
    <w:p w:rsidR="00AB12F2" w:rsidRDefault="0032559B" w:rsidP="008F2BD3">
      <w:r w:rsidRPr="00195CA1">
        <w:t xml:space="preserve">A Raspberry Pi </w:t>
      </w:r>
      <w:r w:rsidR="009576BD">
        <w:t xml:space="preserve">b+ </w:t>
      </w:r>
      <w:r w:rsidRPr="00195CA1">
        <w:t xml:space="preserve">will be a key component of the </w:t>
      </w:r>
      <w:r w:rsidR="003A5BCF">
        <w:t>PIMPED</w:t>
      </w:r>
      <w:r w:rsidR="00AB12F2">
        <w:t xml:space="preserve"> </w:t>
      </w:r>
      <w:r w:rsidRPr="00195CA1">
        <w:t>device. A Raspberry Pi is a small</w:t>
      </w:r>
      <w:r w:rsidR="005423EB" w:rsidRPr="00195CA1">
        <w:t>, low-cost computer which has the standard capabil</w:t>
      </w:r>
      <w:r w:rsidR="00AB12F2">
        <w:t xml:space="preserve">ities of most desktop PC’s. </w:t>
      </w:r>
      <w:r w:rsidR="00457A83">
        <w:t xml:space="preserve">It is </w:t>
      </w:r>
    </w:p>
    <w:p w:rsidR="004B6BB7" w:rsidRDefault="00921FD9" w:rsidP="004B6BB7">
      <w:pPr>
        <w:keepNext/>
        <w:jc w:val="center"/>
      </w:pPr>
      <w:r>
        <w:rPr>
          <w:noProof/>
          <w:lang w:eastAsia="en-GB"/>
        </w:rPr>
        <w:lastRenderedPageBreak/>
        <mc:AlternateContent>
          <mc:Choice Requires="wps">
            <w:drawing>
              <wp:anchor distT="0" distB="0" distL="114300" distR="114300" simplePos="0" relativeHeight="251668480" behindDoc="0" locked="0" layoutInCell="1" allowOverlap="1" wp14:anchorId="1E281C1D" wp14:editId="03CB4919">
                <wp:simplePos x="0" y="0"/>
                <wp:positionH relativeFrom="margin">
                  <wp:posOffset>-171450</wp:posOffset>
                </wp:positionH>
                <wp:positionV relativeFrom="paragraph">
                  <wp:posOffset>895350</wp:posOffset>
                </wp:positionV>
                <wp:extent cx="1047750" cy="2381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047750"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2C2E" w:rsidRDefault="007A2C2E">
                            <w:r>
                              <w:t>GPIO Headers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81C1D" id="_x0000_t202" coordsize="21600,21600" o:spt="202" path="m,l,21600r21600,l21600,xe">
                <v:stroke joinstyle="miter"/>
                <v:path gradientshapeok="t" o:connecttype="rect"/>
              </v:shapetype>
              <v:shape id="Text Box 12" o:spid="_x0000_s1026" type="#_x0000_t202" style="position:absolute;left:0;text-align:left;margin-left:-13.5pt;margin-top:70.5pt;width:82.5pt;height:18.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" fillcolor="white [3201]" strokecolor="white [3212]" strokeweight=".5pt">
                <v:textbox>
                  <w:txbxContent>
                    <w:p w:rsidR="007A2C2E" w:rsidRDefault="007A2C2E">
                      <w:r>
                        <w:t>GPIO Headers</w:t>
                      </w:r>
                    </w:p>
                  </w:txbxContent>
                </v:textbox>
                <w10:wrap anchorx="margin"/>
              </v:shape>
            </w:pict>
          </mc:Fallback>
        </mc:AlternateContent>
      </w:r>
      <w:r>
        <w:rPr>
          <w:noProof/>
          <w:lang w:eastAsia="en-GB"/>
        </w:rPr>
        <mc:AlternateContent>
          <mc:Choice Requires="wps">
            <w:drawing>
              <wp:anchor distT="0" distB="0" distL="114300" distR="114300" simplePos="0" relativeHeight="251667456" behindDoc="0" locked="0" layoutInCell="1" allowOverlap="1" wp14:anchorId="28BFFF47" wp14:editId="68B10D4C">
                <wp:simplePos x="0" y="0"/>
                <wp:positionH relativeFrom="column">
                  <wp:posOffset>876301</wp:posOffset>
                </wp:positionH>
                <wp:positionV relativeFrom="paragraph">
                  <wp:posOffset>1009649</wp:posOffset>
                </wp:positionV>
                <wp:extent cx="1200150" cy="47625"/>
                <wp:effectExtent l="0" t="38100" r="38100" b="85725"/>
                <wp:wrapNone/>
                <wp:docPr id="11" name="Straight Arrow Connector 1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C421B" id="_x0000_t32" coordsize="21600,21600" o:spt="32" o:oned="t" path="m,l21600,21600e" filled="f">
                <v:path arrowok="t" fillok="f" o:connecttype="none"/>
                <o:lock v:ext="edit" shapetype="t"/>
              </v:shapetype>
              <v:shape id="Straight Arrow Connector 11" o:spid="_x0000_s1026" type="#_x0000_t32" style="position:absolute;margin-left:69pt;margin-top:79.5pt;width:94.5pt;height: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" strokecolor="#4579b8 [3044]">
                <v:stroke endarrow="block"/>
              </v:shape>
            </w:pict>
          </mc:Fallback>
        </mc:AlternateContent>
      </w:r>
      <w:r>
        <w:rPr>
          <w:noProof/>
          <w:lang w:eastAsia="en-GB"/>
        </w:rPr>
        <mc:AlternateContent>
          <mc:Choice Requires="wps">
            <w:drawing>
              <wp:anchor distT="0" distB="0" distL="114300" distR="114300" simplePos="0" relativeHeight="251670528" behindDoc="0" locked="0" layoutInCell="1" allowOverlap="1" wp14:anchorId="6B5819E3" wp14:editId="2DE60E48">
                <wp:simplePos x="0" y="0"/>
                <wp:positionH relativeFrom="column">
                  <wp:posOffset>333375</wp:posOffset>
                </wp:positionH>
                <wp:positionV relativeFrom="paragraph">
                  <wp:posOffset>1295399</wp:posOffset>
                </wp:positionV>
                <wp:extent cx="66675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666750" cy="447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2C2E" w:rsidRDefault="007A2C2E">
                            <w:r>
                              <w:t>512 MB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819E3" id="Text Box 14" o:spid="_x0000_s1027" type="#_x0000_t202" style="position:absolute;left:0;text-align:left;margin-left:26.25pt;margin-top:102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" fillcolor="white [3201]" strokecolor="white [3212]" strokeweight=".5pt">
                <v:textbox>
                  <w:txbxContent>
                    <w:p w:rsidR="007A2C2E" w:rsidRDefault="007A2C2E">
                      <w:r>
                        <w:t>512 MB RAM</w:t>
                      </w:r>
                    </w:p>
                  </w:txbxContent>
                </v:textbox>
              </v:shape>
            </w:pict>
          </mc:Fallback>
        </mc:AlternateContent>
      </w:r>
      <w:r>
        <w:rPr>
          <w:noProof/>
          <w:lang w:eastAsia="en-GB"/>
        </w:rPr>
        <mc:AlternateContent>
          <mc:Choice Requires="wps">
            <w:drawing>
              <wp:anchor distT="0" distB="0" distL="114300" distR="114300" simplePos="0" relativeHeight="251669504" behindDoc="0" locked="0" layoutInCell="1" allowOverlap="1" wp14:anchorId="6DBE9A86" wp14:editId="443AF3A0">
                <wp:simplePos x="0" y="0"/>
                <wp:positionH relativeFrom="column">
                  <wp:posOffset>790575</wp:posOffset>
                </wp:positionH>
                <wp:positionV relativeFrom="paragraph">
                  <wp:posOffset>1428750</wp:posOffset>
                </wp:positionV>
                <wp:extent cx="1562100" cy="57150"/>
                <wp:effectExtent l="0" t="19050" r="95250" b="95250"/>
                <wp:wrapNone/>
                <wp:docPr id="13" name="Straight Arrow Connector 13"/>
                <wp:cNvGraphicFramePr/>
                <a:graphic xmlns:a="http://schemas.openxmlformats.org/drawingml/2006/main">
                  <a:graphicData uri="http://schemas.microsoft.com/office/word/2010/wordprocessingShape">
                    <wps:wsp>
                      <wps:cNvCnPr/>
                      <wps:spPr>
                        <a:xfrm>
                          <a:off x="0" y="0"/>
                          <a:ext cx="1562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890CE" id="Straight Arrow Connector 13" o:spid="_x0000_s1026" type="#_x0000_t32" style="position:absolute;margin-left:62.25pt;margin-top:112.5pt;width:123pt;height: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" strokecolor="#4579b8 [3044]">
                <v:stroke endarrow="block"/>
              </v:shape>
            </w:pict>
          </mc:Fallback>
        </mc:AlternateContent>
      </w:r>
      <w:r>
        <w:rPr>
          <w:noProof/>
          <w:lang w:eastAsia="en-GB"/>
        </w:rPr>
        <mc:AlternateContent>
          <mc:Choice Requires="wps">
            <w:drawing>
              <wp:anchor distT="0" distB="0" distL="114300" distR="114300" simplePos="0" relativeHeight="251666432" behindDoc="0" locked="0" layoutInCell="1" allowOverlap="1" wp14:anchorId="24A11F29" wp14:editId="54354029">
                <wp:simplePos x="0" y="0"/>
                <wp:positionH relativeFrom="column">
                  <wp:posOffset>4895850</wp:posOffset>
                </wp:positionH>
                <wp:positionV relativeFrom="paragraph">
                  <wp:posOffset>1695450</wp:posOffset>
                </wp:positionV>
                <wp:extent cx="523875" cy="5048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23875" cy="504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2C2E" w:rsidRDefault="007A2C2E">
                            <w:r>
                              <w:t>HDMI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11F29" id="Text Box 10" o:spid="_x0000_s1028" type="#_x0000_t202" style="position:absolute;left:0;text-align:left;margin-left:385.5pt;margin-top:133.5pt;width:41.2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" fillcolor="white [3201]" strokecolor="white [3212]" strokeweight=".5pt">
                <v:textbox>
                  <w:txbxContent>
                    <w:p w:rsidR="007A2C2E" w:rsidRDefault="007A2C2E">
                      <w:r>
                        <w:t>HDMI port</w:t>
                      </w:r>
                    </w:p>
                  </w:txbxContent>
                </v:textbox>
              </v:shape>
            </w:pict>
          </mc:Fallback>
        </mc:AlternateContent>
      </w:r>
      <w:r>
        <w:rPr>
          <w:noProof/>
          <w:lang w:eastAsia="en-GB"/>
        </w:rPr>
        <mc:AlternateContent>
          <mc:Choice Requires="wps">
            <w:drawing>
              <wp:anchor distT="0" distB="0" distL="114300" distR="114300" simplePos="0" relativeHeight="251665408" behindDoc="0" locked="0" layoutInCell="1" allowOverlap="1" wp14:anchorId="19EB3DB0" wp14:editId="70AA45C7">
                <wp:simplePos x="0" y="0"/>
                <wp:positionH relativeFrom="column">
                  <wp:posOffset>3257550</wp:posOffset>
                </wp:positionH>
                <wp:positionV relativeFrom="paragraph">
                  <wp:posOffset>1790700</wp:posOffset>
                </wp:positionV>
                <wp:extent cx="1619250" cy="45719"/>
                <wp:effectExtent l="19050" t="7620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1619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932F2" id="Straight Arrow Connector 9" o:spid="_x0000_s1026" type="#_x0000_t32" style="position:absolute;margin-left:256.5pt;margin-top:141pt;width:127.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4384" behindDoc="0" locked="0" layoutInCell="1" allowOverlap="1" wp14:anchorId="4F43D003" wp14:editId="778FF281">
                <wp:simplePos x="0" y="0"/>
                <wp:positionH relativeFrom="column">
                  <wp:posOffset>5076825</wp:posOffset>
                </wp:positionH>
                <wp:positionV relativeFrom="paragraph">
                  <wp:posOffset>609600</wp:posOffset>
                </wp:positionV>
                <wp:extent cx="771525" cy="4476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771525" cy="44767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2C2E" w:rsidRDefault="007A2C2E">
                            <w:r>
                              <w:t>Ethernet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3D003" id="Text Box 8" o:spid="_x0000_s1029" type="#_x0000_t202" style="position:absolute;left:0;text-align:left;margin-left:399.75pt;margin-top:48pt;width:60.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" fillcolor="white [3212]" strokecolor="white [3212]" strokeweight=".5pt">
                <v:textbox>
                  <w:txbxContent>
                    <w:p w:rsidR="007A2C2E" w:rsidRDefault="007A2C2E">
                      <w:r>
                        <w:t>Ethernet port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685742E3" wp14:editId="76ADDA66">
                <wp:simplePos x="0" y="0"/>
                <wp:positionH relativeFrom="column">
                  <wp:posOffset>4038600</wp:posOffset>
                </wp:positionH>
                <wp:positionV relativeFrom="paragraph">
                  <wp:posOffset>733425</wp:posOffset>
                </wp:positionV>
                <wp:extent cx="1047750" cy="57150"/>
                <wp:effectExtent l="38100" t="19050" r="19050" b="95250"/>
                <wp:wrapNone/>
                <wp:docPr id="7" name="Straight Arrow Connector 7"/>
                <wp:cNvGraphicFramePr/>
                <a:graphic xmlns:a="http://schemas.openxmlformats.org/drawingml/2006/main">
                  <a:graphicData uri="http://schemas.microsoft.com/office/word/2010/wordprocessingShape">
                    <wps:wsp>
                      <wps:cNvCnPr/>
                      <wps:spPr>
                        <a:xfrm flipH="1">
                          <a:off x="0" y="0"/>
                          <a:ext cx="10477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83DE1" id="Straight Arrow Connector 7" o:spid="_x0000_s1026" type="#_x0000_t32" style="position:absolute;margin-left:318pt;margin-top:57.75pt;width:82.5pt;height:4.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" strokecolor="#4579b8 [3044]">
                <v:stroke endarrow="block"/>
              </v:shape>
            </w:pict>
          </mc:Fallback>
        </mc:AlternateContent>
      </w:r>
      <w:r>
        <w:rPr>
          <w:noProof/>
          <w:lang w:eastAsia="en-GB"/>
        </w:rPr>
        <mc:AlternateContent>
          <mc:Choice Requires="wps">
            <w:drawing>
              <wp:anchor distT="0" distB="0" distL="114300" distR="114300" simplePos="0" relativeHeight="251662336" behindDoc="0" locked="0" layoutInCell="1" allowOverlap="1" wp14:anchorId="06A07664" wp14:editId="54EA8D34">
                <wp:simplePos x="0" y="0"/>
                <wp:positionH relativeFrom="margin">
                  <wp:posOffset>4750435</wp:posOffset>
                </wp:positionH>
                <wp:positionV relativeFrom="paragraph">
                  <wp:posOffset>-28575</wp:posOffset>
                </wp:positionV>
                <wp:extent cx="752475" cy="2571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752475"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7A2C2E" w:rsidRDefault="007A2C2E">
                            <w:r>
                              <w:t>USB 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07664" id="Text Box 5" o:spid="_x0000_s1030" type="#_x0000_t202" style="position:absolute;left:0;text-align:left;margin-left:374.05pt;margin-top:-2.25pt;width:59.25pt;height:2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" fillcolor="white [3201]" strokecolor="white [3212]" strokeweight=".5pt">
                <v:textbox>
                  <w:txbxContent>
                    <w:p w:rsidR="007A2C2E" w:rsidRDefault="007A2C2E">
                      <w:r>
                        <w:t>USB ports</w:t>
                      </w:r>
                    </w:p>
                  </w:txbxContent>
                </v:textbox>
                <w10:wrap anchorx="margi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537EA8B" wp14:editId="0D2DAA7E">
                <wp:simplePos x="0" y="0"/>
                <wp:positionH relativeFrom="column">
                  <wp:posOffset>3324225</wp:posOffset>
                </wp:positionH>
                <wp:positionV relativeFrom="paragraph">
                  <wp:posOffset>76200</wp:posOffset>
                </wp:positionV>
                <wp:extent cx="1485900" cy="209550"/>
                <wp:effectExtent l="3810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485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63A70" id="Straight Arrow Connector 3" o:spid="_x0000_s1026" type="#_x0000_t32" style="position:absolute;margin-left:261.75pt;margin-top:6pt;width:117pt;height:1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" strokecolor="#4579b8 [3044]">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BF26F01" wp14:editId="0E993AEE">
                <wp:simplePos x="0" y="0"/>
                <wp:positionH relativeFrom="column">
                  <wp:posOffset>3552825</wp:posOffset>
                </wp:positionH>
                <wp:positionV relativeFrom="paragraph">
                  <wp:posOffset>76199</wp:posOffset>
                </wp:positionV>
                <wp:extent cx="1257300" cy="352425"/>
                <wp:effectExtent l="38100" t="0" r="19050" b="66675"/>
                <wp:wrapNone/>
                <wp:docPr id="4" name="Straight Arrow Connector 4"/>
                <wp:cNvGraphicFramePr/>
                <a:graphic xmlns:a="http://schemas.openxmlformats.org/drawingml/2006/main">
                  <a:graphicData uri="http://schemas.microsoft.com/office/word/2010/wordprocessingShape">
                    <wps:wsp>
                      <wps:cNvCnPr/>
                      <wps:spPr>
                        <a:xfrm flipH="1">
                          <a:off x="0" y="0"/>
                          <a:ext cx="12573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ABCBC" id="Straight Arrow Connector 4" o:spid="_x0000_s1026" type="#_x0000_t32" style="position:absolute;margin-left:279.75pt;margin-top:6pt;width:99pt;height:27.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" strokecolor="#4579b8 [3044]">
                <v:stroke endarrow="block"/>
              </v:shape>
            </w:pict>
          </mc:Fallback>
        </mc:AlternateContent>
      </w:r>
      <w:r>
        <w:rPr>
          <w:noProof/>
          <w:lang w:eastAsia="en-GB"/>
        </w:rPr>
        <w:drawing>
          <wp:inline distT="0" distB="0" distL="0" distR="0" wp14:anchorId="27766D77" wp14:editId="05524022">
            <wp:extent cx="3355432" cy="2514600"/>
            <wp:effectExtent l="0" t="0" r="0" b="0"/>
            <wp:docPr id="1" name="Picture 1" descr="http://www.adafruit.com/blog/wp-content/uploads/2014/07/191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afruit.com/blog/wp-content/uploads/2014/07/1914-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0988" cy="2526258"/>
                    </a:xfrm>
                    <a:prstGeom prst="rect">
                      <a:avLst/>
                    </a:prstGeom>
                    <a:noFill/>
                    <a:ln>
                      <a:noFill/>
                    </a:ln>
                  </pic:spPr>
                </pic:pic>
              </a:graphicData>
            </a:graphic>
          </wp:inline>
        </w:drawing>
      </w:r>
    </w:p>
    <w:p w:rsidR="00AB12F2" w:rsidRDefault="004B6BB7" w:rsidP="004B6BB7">
      <w:pPr>
        <w:pStyle w:val="Caption"/>
        <w:jc w:val="center"/>
      </w:pPr>
      <w:bookmarkStart w:id="8" w:name="_Toc402274775"/>
      <w:bookmarkStart w:id="9" w:name="_Toc402274995"/>
      <w:r>
        <w:t xml:space="preserve">Figure </w:t>
      </w:r>
      <w:fldSimple w:instr=" SEQ Figure \* ARABIC ">
        <w:r w:rsidR="009576BD">
          <w:rPr>
            <w:noProof/>
          </w:rPr>
          <w:t>2</w:t>
        </w:r>
      </w:fldSimple>
      <w:r>
        <w:t>: Raspberry Pi</w:t>
      </w:r>
      <w:bookmarkEnd w:id="8"/>
      <w:r w:rsidR="00300BC6">
        <w:t xml:space="preserve"> b+</w:t>
      </w:r>
      <w:bookmarkEnd w:id="9"/>
    </w:p>
    <w:p w:rsidR="005423EB" w:rsidRPr="00195CA1" w:rsidRDefault="00195CA1" w:rsidP="008F2BD3">
      <w:r w:rsidRPr="00195CA1">
        <w:t>Data will be passed</w:t>
      </w:r>
      <w:r w:rsidR="00425ABA" w:rsidRPr="00195CA1">
        <w:t xml:space="preserve"> back from the O</w:t>
      </w:r>
      <w:r w:rsidR="00C63616">
        <w:t xml:space="preserve">BDII device to the Raspberry Pi. Some of this data, all of which is listed in section [LINK] will be displayed on a Digital LCD Display, detailed in section [LINK]. The rest of the data will be stored </w:t>
      </w:r>
      <w:r w:rsidR="00AB12F2">
        <w:t xml:space="preserve">on the Raspberry Pi. The extracted data file will be transferrable from the Raspberry Pi via USB onto the user’s computer once they have completed their journey. Once the extracted data file is on the user’s computer they will be able to upload the file onto the </w:t>
      </w:r>
      <w:r w:rsidR="003A5BCF">
        <w:t>PIMPED</w:t>
      </w:r>
      <w:r w:rsidR="00AB12F2">
        <w:t xml:space="preserve"> web server into their own unique account. Here the user will be able to view all previously uploaded data and the data from the journey they have just completed. A full list of the data viewable to them from the web server can be found in section </w:t>
      </w:r>
      <w:r w:rsidR="00F51105">
        <w:fldChar w:fldCharType="begin"/>
      </w:r>
      <w:r w:rsidR="00F51105">
        <w:instrText xml:space="preserve"> REF _Ref402278733 \r \h </w:instrText>
      </w:r>
      <w:r w:rsidR="00F51105">
        <w:fldChar w:fldCharType="separate"/>
      </w:r>
      <w:r w:rsidR="00F51105">
        <w:t>4.</w:t>
      </w:r>
      <w:r w:rsidR="00F51105">
        <w:t>1</w:t>
      </w:r>
      <w:r w:rsidR="00F51105">
        <w:fldChar w:fldCharType="end"/>
      </w:r>
      <w:r w:rsidR="00F51105">
        <w:t>.</w:t>
      </w:r>
    </w:p>
    <w:p w:rsidR="00161429" w:rsidRDefault="00161429" w:rsidP="009E7E05">
      <w:pPr>
        <w:pStyle w:val="Heading3"/>
      </w:pPr>
      <w:bookmarkStart w:id="10" w:name="_Ref402274035"/>
      <w:bookmarkStart w:id="11" w:name="_Toc402274978"/>
      <w:r w:rsidRPr="00195CA1">
        <w:t>Raspberry Pi Digital Display Monitor</w:t>
      </w:r>
      <w:bookmarkEnd w:id="10"/>
      <w:bookmarkEnd w:id="11"/>
    </w:p>
    <w:p w:rsidR="00C63616" w:rsidRPr="00C63616" w:rsidRDefault="00C63616" w:rsidP="00C63616">
      <w:r>
        <w:t xml:space="preserve">A </w:t>
      </w:r>
      <w:r w:rsidR="007A2C2E">
        <w:t>7</w:t>
      </w:r>
      <w:r>
        <w:t>-inch Raspberry Pi LCD Digital Display will be used to display real-time data</w:t>
      </w:r>
      <w:r w:rsidR="00AB12F2">
        <w:t xml:space="preserve"> when the device is being used. The OBDII device returns data every one second, so the LCD display will be updated every one second.</w:t>
      </w:r>
    </w:p>
    <w:p w:rsidR="00195CA1" w:rsidRDefault="00195CA1" w:rsidP="00825C21">
      <w:pPr>
        <w:pStyle w:val="Heading2"/>
        <w:rPr>
          <w:rFonts w:asciiTheme="minorHAnsi" w:hAnsiTheme="minorHAnsi"/>
        </w:rPr>
      </w:pPr>
      <w:bookmarkStart w:id="12" w:name="_Toc402274979"/>
      <w:r>
        <w:rPr>
          <w:rFonts w:asciiTheme="minorHAnsi" w:hAnsiTheme="minorHAnsi"/>
        </w:rPr>
        <w:t>GPS Receiver</w:t>
      </w:r>
      <w:bookmarkEnd w:id="12"/>
    </w:p>
    <w:p w:rsidR="00C63616" w:rsidRPr="00C63616" w:rsidRDefault="003A5BCF" w:rsidP="00C63616">
      <w:r>
        <w:t>PIMPED</w:t>
      </w:r>
      <w:r w:rsidR="00FA06C5">
        <w:t xml:space="preserve"> will use journey tracking. In order to allow for this, it is crucial that a GPS receiver is installed into the </w:t>
      </w:r>
      <w:r>
        <w:t>PIMPED</w:t>
      </w:r>
      <w:r w:rsidR="00FA06C5">
        <w:t xml:space="preserve"> device. A</w:t>
      </w:r>
      <w:r w:rsidR="007344A8">
        <w:t>n</w:t>
      </w:r>
      <w:r w:rsidR="00FA06C5">
        <w:t xml:space="preserve"> </w:t>
      </w:r>
      <w:r w:rsidR="007344A8" w:rsidRPr="007344A8">
        <w:t>Adafruit Ultimate GPS Breakout</w:t>
      </w:r>
      <w:r w:rsidR="007344A8">
        <w:t xml:space="preserve"> chip [REF]</w:t>
      </w:r>
      <w:r w:rsidR="00FA06C5">
        <w:t xml:space="preserve"> will be </w:t>
      </w:r>
      <w:r w:rsidR="007344A8">
        <w:t>installed directly o</w:t>
      </w:r>
      <w:r w:rsidR="00FA06C5">
        <w:t>nto the Raspberry Pi.</w:t>
      </w:r>
    </w:p>
    <w:p w:rsidR="00825C21" w:rsidRDefault="00825C21" w:rsidP="00825C21">
      <w:pPr>
        <w:pStyle w:val="Heading2"/>
        <w:rPr>
          <w:rFonts w:asciiTheme="minorHAnsi" w:hAnsiTheme="minorHAnsi"/>
        </w:rPr>
      </w:pPr>
      <w:bookmarkStart w:id="13" w:name="_Toc402274980"/>
      <w:r w:rsidRPr="00195CA1">
        <w:rPr>
          <w:rFonts w:asciiTheme="minorHAnsi" w:hAnsiTheme="minorHAnsi"/>
        </w:rPr>
        <w:t>Battery</w:t>
      </w:r>
      <w:bookmarkEnd w:id="13"/>
    </w:p>
    <w:p w:rsidR="00C63616" w:rsidRPr="00C63616" w:rsidRDefault="00C63616" w:rsidP="00C63616">
      <w:r>
        <w:t>TBD</w:t>
      </w:r>
    </w:p>
    <w:p w:rsidR="004A446B" w:rsidRPr="00195CA1" w:rsidRDefault="004A446B" w:rsidP="004A446B"/>
    <w:p w:rsidR="001E569E" w:rsidRDefault="001E569E">
      <w:pPr>
        <w:rPr>
          <w:rFonts w:asciiTheme="majorHAnsi" w:eastAsiaTheme="majorEastAsia" w:hAnsiTheme="majorHAnsi" w:cstheme="majorBidi"/>
          <w:color w:val="365F91" w:themeColor="accent1" w:themeShade="BF"/>
          <w:sz w:val="32"/>
          <w:szCs w:val="32"/>
        </w:rPr>
      </w:pPr>
      <w:r>
        <w:br w:type="page"/>
      </w:r>
    </w:p>
    <w:p w:rsidR="001E569E" w:rsidRPr="001E569E" w:rsidRDefault="001E569E" w:rsidP="001E569E">
      <w:pPr>
        <w:pStyle w:val="Heading1"/>
      </w:pPr>
      <w:bookmarkStart w:id="14" w:name="_Toc402274981"/>
      <w:r w:rsidRPr="001E569E">
        <w:t>Core Functionality</w:t>
      </w:r>
      <w:bookmarkEnd w:id="14"/>
    </w:p>
    <w:p w:rsidR="001E569E" w:rsidRPr="001E569E" w:rsidRDefault="001E569E" w:rsidP="001E569E">
      <w:pPr>
        <w:spacing w:after="120" w:line="240" w:lineRule="auto"/>
      </w:pPr>
      <w:r w:rsidRPr="001E569E">
        <w:t>The core functionality of the device includes:</w:t>
      </w:r>
    </w:p>
    <w:p w:rsidR="00426F9E" w:rsidRPr="00426F9E" w:rsidRDefault="00426F9E" w:rsidP="00426F9E">
      <w:pPr>
        <w:numPr>
          <w:ilvl w:val="0"/>
          <w:numId w:val="5"/>
        </w:numPr>
        <w:spacing w:after="160" w:line="259" w:lineRule="auto"/>
        <w:contextualSpacing/>
        <w:rPr>
          <w:rFonts w:eastAsiaTheme="minorEastAsia"/>
        </w:rPr>
      </w:pPr>
      <w:r>
        <w:rPr>
          <w:rFonts w:eastAsiaTheme="minorEastAsia"/>
        </w:rPr>
        <w:t>Display of real-time information;</w:t>
      </w:r>
    </w:p>
    <w:p w:rsidR="001E569E" w:rsidRPr="001E569E" w:rsidRDefault="001E569E" w:rsidP="001E569E">
      <w:pPr>
        <w:numPr>
          <w:ilvl w:val="0"/>
          <w:numId w:val="5"/>
        </w:numPr>
        <w:spacing w:after="160" w:line="259" w:lineRule="auto"/>
        <w:contextualSpacing/>
        <w:rPr>
          <w:rFonts w:eastAsiaTheme="minorEastAsia"/>
        </w:rPr>
      </w:pPr>
      <w:r w:rsidRPr="001E569E">
        <w:rPr>
          <w:rFonts w:eastAsiaTheme="minorEastAsia"/>
        </w:rPr>
        <w:t>Record journeys in car with GPS;</w:t>
      </w:r>
    </w:p>
    <w:p w:rsidR="001E569E" w:rsidRPr="001E569E" w:rsidRDefault="001E569E" w:rsidP="001E569E">
      <w:pPr>
        <w:numPr>
          <w:ilvl w:val="0"/>
          <w:numId w:val="5"/>
        </w:numPr>
        <w:spacing w:after="160" w:line="259" w:lineRule="auto"/>
        <w:contextualSpacing/>
        <w:rPr>
          <w:rFonts w:eastAsiaTheme="minorEastAsia"/>
        </w:rPr>
      </w:pPr>
      <w:r>
        <w:rPr>
          <w:rFonts w:eastAsiaTheme="minorEastAsia"/>
        </w:rPr>
        <w:t xml:space="preserve">Dashboard online service that allows user to </w:t>
      </w:r>
      <w:r w:rsidRPr="001E569E">
        <w:rPr>
          <w:rFonts w:eastAsiaTheme="minorEastAsia"/>
        </w:rPr>
        <w:t xml:space="preserve">upload </w:t>
      </w:r>
      <w:r>
        <w:rPr>
          <w:rFonts w:eastAsiaTheme="minorEastAsia"/>
        </w:rPr>
        <w:t>data to web server;</w:t>
      </w:r>
    </w:p>
    <w:p w:rsidR="001E569E" w:rsidRPr="001E569E" w:rsidRDefault="001E569E" w:rsidP="00426F9E">
      <w:pPr>
        <w:numPr>
          <w:ilvl w:val="0"/>
          <w:numId w:val="5"/>
        </w:numPr>
        <w:spacing w:after="160" w:line="259" w:lineRule="auto"/>
        <w:contextualSpacing/>
        <w:rPr>
          <w:rFonts w:eastAsiaTheme="minorEastAsia"/>
        </w:rPr>
      </w:pPr>
      <w:r>
        <w:rPr>
          <w:rFonts w:eastAsiaTheme="minorEastAsia"/>
        </w:rPr>
        <w:t>Scoring economic d</w:t>
      </w:r>
      <w:r w:rsidRPr="001E569E">
        <w:rPr>
          <w:rFonts w:eastAsiaTheme="minorEastAsia"/>
        </w:rPr>
        <w:t>riving</w:t>
      </w:r>
      <w:r>
        <w:rPr>
          <w:rFonts w:eastAsiaTheme="minorEastAsia"/>
        </w:rPr>
        <w:t>;</w:t>
      </w:r>
    </w:p>
    <w:p w:rsidR="001E569E" w:rsidRPr="001E569E" w:rsidRDefault="001E569E" w:rsidP="001E569E">
      <w:pPr>
        <w:numPr>
          <w:ilvl w:val="0"/>
          <w:numId w:val="5"/>
        </w:numPr>
        <w:spacing w:after="160" w:line="259" w:lineRule="auto"/>
        <w:contextualSpacing/>
        <w:rPr>
          <w:rFonts w:eastAsiaTheme="minorEastAsia"/>
        </w:rPr>
      </w:pPr>
      <w:r w:rsidRPr="001E569E">
        <w:rPr>
          <w:rFonts w:eastAsiaTheme="minorEastAsia"/>
        </w:rPr>
        <w:t xml:space="preserve">Compare friends </w:t>
      </w:r>
      <w:r>
        <w:rPr>
          <w:rFonts w:eastAsiaTheme="minorEastAsia"/>
        </w:rPr>
        <w:t>results;</w:t>
      </w:r>
    </w:p>
    <w:p w:rsidR="001E569E" w:rsidRPr="001E569E" w:rsidRDefault="001E569E" w:rsidP="001E569E">
      <w:pPr>
        <w:pStyle w:val="Heading2"/>
      </w:pPr>
      <w:bookmarkStart w:id="15" w:name="_Toc402274982"/>
      <w:bookmarkStart w:id="16" w:name="_Ref402278733"/>
      <w:r w:rsidRPr="001E569E">
        <w:t>Real-time information</w:t>
      </w:r>
      <w:bookmarkEnd w:id="15"/>
      <w:bookmarkEnd w:id="16"/>
    </w:p>
    <w:p w:rsidR="001E569E" w:rsidRPr="001E569E" w:rsidRDefault="001E569E" w:rsidP="001E569E">
      <w:r w:rsidRPr="001E569E">
        <w:t>We want to show real-time information as you are driving. Information should be shown on an LED display detailing:</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Current miles per hour (MPH);</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Current miles per gallon (MPG);</w:t>
      </w:r>
    </w:p>
    <w:p w:rsidR="001E569E" w:rsidRPr="001E569E" w:rsidRDefault="001E569E" w:rsidP="001E569E">
      <w:pPr>
        <w:numPr>
          <w:ilvl w:val="0"/>
          <w:numId w:val="6"/>
        </w:numPr>
        <w:spacing w:after="160" w:line="259" w:lineRule="auto"/>
        <w:contextualSpacing/>
        <w:rPr>
          <w:rFonts w:eastAsiaTheme="minorEastAsia"/>
        </w:rPr>
      </w:pPr>
      <w:r w:rsidRPr="001E569E">
        <w:rPr>
          <w:rFonts w:eastAsiaTheme="minorEastAsia"/>
        </w:rPr>
        <w:t>Miles driven in current drive;</w:t>
      </w:r>
    </w:p>
    <w:p w:rsidR="001E569E" w:rsidRDefault="00F51105" w:rsidP="001E569E">
      <w:pPr>
        <w:numPr>
          <w:ilvl w:val="0"/>
          <w:numId w:val="6"/>
        </w:numPr>
        <w:spacing w:after="160" w:line="259" w:lineRule="auto"/>
        <w:contextualSpacing/>
        <w:rPr>
          <w:rFonts w:eastAsiaTheme="minorEastAsia"/>
        </w:rPr>
      </w:pPr>
      <w:r>
        <w:rPr>
          <w:rFonts w:eastAsiaTheme="minorEastAsia"/>
        </w:rPr>
        <w:t>GPS co-ordinates of the car;</w:t>
      </w:r>
    </w:p>
    <w:p w:rsidR="00F51105" w:rsidRDefault="007A2C2E" w:rsidP="001E569E">
      <w:pPr>
        <w:numPr>
          <w:ilvl w:val="0"/>
          <w:numId w:val="6"/>
        </w:numPr>
        <w:spacing w:after="160" w:line="259" w:lineRule="auto"/>
        <w:contextualSpacing/>
        <w:rPr>
          <w:rFonts w:eastAsiaTheme="minorEastAsia"/>
        </w:rPr>
      </w:pPr>
      <w:r>
        <w:rPr>
          <w:rFonts w:eastAsiaTheme="minorEastAsia"/>
        </w:rPr>
        <w:t>Current journey time;</w:t>
      </w:r>
    </w:p>
    <w:p w:rsidR="007A2C2E" w:rsidRDefault="007A2C2E" w:rsidP="001E569E">
      <w:pPr>
        <w:numPr>
          <w:ilvl w:val="0"/>
          <w:numId w:val="6"/>
        </w:numPr>
        <w:spacing w:after="160" w:line="259" w:lineRule="auto"/>
        <w:contextualSpacing/>
        <w:rPr>
          <w:rFonts w:eastAsiaTheme="minorEastAsia"/>
        </w:rPr>
      </w:pPr>
      <w:r>
        <w:rPr>
          <w:rFonts w:eastAsiaTheme="minorEastAsia"/>
        </w:rPr>
        <w:t>Engine load value;</w:t>
      </w:r>
    </w:p>
    <w:p w:rsidR="007A2C2E" w:rsidRDefault="007A2C2E" w:rsidP="001E569E">
      <w:pPr>
        <w:numPr>
          <w:ilvl w:val="0"/>
          <w:numId w:val="6"/>
        </w:numPr>
        <w:spacing w:after="160" w:line="259" w:lineRule="auto"/>
        <w:contextualSpacing/>
        <w:rPr>
          <w:rFonts w:eastAsiaTheme="minorEastAsia"/>
        </w:rPr>
      </w:pPr>
      <w:r>
        <w:rPr>
          <w:rFonts w:eastAsiaTheme="minorEastAsia"/>
        </w:rPr>
        <w:t>Ambient Air temperature;</w:t>
      </w:r>
    </w:p>
    <w:p w:rsidR="007A2C2E" w:rsidRDefault="007A2C2E" w:rsidP="001E569E">
      <w:pPr>
        <w:numPr>
          <w:ilvl w:val="0"/>
          <w:numId w:val="6"/>
        </w:numPr>
        <w:spacing w:after="160" w:line="259" w:lineRule="auto"/>
        <w:contextualSpacing/>
        <w:rPr>
          <w:rFonts w:eastAsiaTheme="minorEastAsia"/>
        </w:rPr>
      </w:pPr>
      <w:r>
        <w:rPr>
          <w:rFonts w:eastAsiaTheme="minorEastAsia"/>
        </w:rPr>
        <w:t>Throttle position;</w:t>
      </w:r>
    </w:p>
    <w:p w:rsidR="007A2C2E" w:rsidRDefault="007A2C2E" w:rsidP="001E569E">
      <w:pPr>
        <w:numPr>
          <w:ilvl w:val="0"/>
          <w:numId w:val="6"/>
        </w:numPr>
        <w:spacing w:after="160" w:line="259" w:lineRule="auto"/>
        <w:contextualSpacing/>
        <w:rPr>
          <w:rFonts w:eastAsiaTheme="minorEastAsia"/>
        </w:rPr>
      </w:pPr>
      <w:r>
        <w:rPr>
          <w:rFonts w:eastAsiaTheme="minorEastAsia"/>
        </w:rPr>
        <w:t>Engine RPM;</w:t>
      </w:r>
    </w:p>
    <w:p w:rsidR="007A2C2E" w:rsidRDefault="007A2C2E" w:rsidP="007A2C2E">
      <w:pPr>
        <w:numPr>
          <w:ilvl w:val="0"/>
          <w:numId w:val="6"/>
        </w:numPr>
        <w:spacing w:after="160" w:line="259" w:lineRule="auto"/>
        <w:contextualSpacing/>
        <w:rPr>
          <w:rFonts w:eastAsiaTheme="minorEastAsia"/>
        </w:rPr>
      </w:pPr>
      <w:r>
        <w:rPr>
          <w:rFonts w:eastAsiaTheme="minorEastAsia"/>
        </w:rPr>
        <w:t>Engine coolant temperature.</w:t>
      </w:r>
    </w:p>
    <w:p w:rsidR="007A2C2E" w:rsidRPr="007A2C2E" w:rsidRDefault="007A2C2E" w:rsidP="007A2C2E">
      <w:pPr>
        <w:spacing w:after="160" w:line="259" w:lineRule="auto"/>
        <w:contextualSpacing/>
        <w:rPr>
          <w:rFonts w:eastAsiaTheme="minorEastAsia"/>
        </w:rPr>
      </w:pPr>
    </w:p>
    <w:p w:rsidR="001E569E" w:rsidRDefault="001E569E" w:rsidP="001E569E">
      <w:r w:rsidRPr="001E569E">
        <w:t>This information should be scrolled across the LED screen in sequence. This information should not be distracting.</w:t>
      </w:r>
    </w:p>
    <w:p w:rsidR="001E569E" w:rsidRPr="001E569E" w:rsidRDefault="001E569E" w:rsidP="001E569E">
      <w:pPr>
        <w:pStyle w:val="Heading2"/>
      </w:pPr>
      <w:bookmarkStart w:id="17" w:name="_Toc402274983"/>
      <w:r w:rsidRPr="001E569E">
        <w:t>GPS Record Journeys</w:t>
      </w:r>
      <w:bookmarkEnd w:id="17"/>
    </w:p>
    <w:p w:rsidR="001E569E" w:rsidRPr="001E569E" w:rsidRDefault="001E569E" w:rsidP="001E569E">
      <w:r w:rsidRPr="001E569E">
        <w:t xml:space="preserve">We intend to have a GPS receiver component as part of our device that will be able to feed co-ordinates so that a map of the route taken can be drawn. The GPS receiver will start as soon as the device is connected to the car. </w:t>
      </w:r>
    </w:p>
    <w:p w:rsidR="001E569E" w:rsidRPr="001E569E" w:rsidRDefault="001E569E" w:rsidP="001E569E">
      <w:r w:rsidRPr="001E569E">
        <w:t xml:space="preserve">This will allow us to pinpoint certain events on a map. The colour of the route will gradually change depending on how economically you were driving. This is a similar idea to the route colouring technique used in the Nike Running </w:t>
      </w:r>
      <w:proofErr w:type="gramStart"/>
      <w:r w:rsidRPr="001E569E">
        <w:t>app</w:t>
      </w:r>
      <w:r w:rsidR="007A2C2E">
        <w:t>[</w:t>
      </w:r>
      <w:proofErr w:type="gramEnd"/>
      <w:r w:rsidR="007A2C2E">
        <w:t xml:space="preserve">REF], displayed in </w:t>
      </w:r>
      <w:r w:rsidR="007A2C2E">
        <w:fldChar w:fldCharType="begin"/>
      </w:r>
      <w:r w:rsidR="007A2C2E">
        <w:instrText xml:space="preserve"> REF _Ref402279523 \h </w:instrText>
      </w:r>
      <w:r w:rsidR="007A2C2E">
        <w:fldChar w:fldCharType="separate"/>
      </w:r>
      <w:r w:rsidR="007A2C2E">
        <w:t xml:space="preserve">Figure </w:t>
      </w:r>
      <w:r w:rsidR="007A2C2E">
        <w:rPr>
          <w:noProof/>
        </w:rPr>
        <w:t>3</w:t>
      </w:r>
      <w:r w:rsidR="007A2C2E">
        <w:fldChar w:fldCharType="end"/>
      </w:r>
      <w:r w:rsidRPr="001E569E">
        <w:t>:</w:t>
      </w:r>
    </w:p>
    <w:p w:rsidR="005F0EBC" w:rsidRDefault="001E569E" w:rsidP="005F0EBC">
      <w:pPr>
        <w:keepNext/>
        <w:jc w:val="center"/>
      </w:pPr>
      <w:r w:rsidRPr="001E569E">
        <w:rPr>
          <w:noProof/>
          <w:lang w:eastAsia="en-GB"/>
        </w:rPr>
        <w:drawing>
          <wp:inline distT="0" distB="0" distL="0" distR="0" wp14:anchorId="05F30E2B" wp14:editId="5873339A">
            <wp:extent cx="2819400" cy="2962275"/>
            <wp:effectExtent l="0" t="0" r="0" b="9525"/>
            <wp:docPr id="6" name="Picture 6" descr="http://fitfeat.com/blog/wp-content/uploads/2013/08/nik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tfeat.com/blog/wp-content/uploads/2013/08/nike-a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2962275"/>
                    </a:xfrm>
                    <a:prstGeom prst="rect">
                      <a:avLst/>
                    </a:prstGeom>
                    <a:noFill/>
                    <a:ln>
                      <a:noFill/>
                    </a:ln>
                  </pic:spPr>
                </pic:pic>
              </a:graphicData>
            </a:graphic>
          </wp:inline>
        </w:drawing>
      </w:r>
    </w:p>
    <w:p w:rsidR="001E569E" w:rsidRPr="001E569E" w:rsidRDefault="005F0EBC" w:rsidP="005F0EBC">
      <w:pPr>
        <w:pStyle w:val="Caption"/>
        <w:jc w:val="center"/>
      </w:pPr>
      <w:bookmarkStart w:id="18" w:name="_Toc402274776"/>
      <w:bookmarkStart w:id="19" w:name="_Toc402274996"/>
      <w:bookmarkStart w:id="20" w:name="_Ref402279523"/>
      <w:r>
        <w:t xml:space="preserve">Figure </w:t>
      </w:r>
      <w:fldSimple w:instr=" SEQ Figure \* ARABIC ">
        <w:r w:rsidR="009576BD">
          <w:rPr>
            <w:noProof/>
          </w:rPr>
          <w:t>3</w:t>
        </w:r>
      </w:fldSimple>
      <w:bookmarkEnd w:id="20"/>
      <w:r>
        <w:t>: Example route colouring - Nike Running App</w:t>
      </w:r>
      <w:bookmarkEnd w:id="18"/>
      <w:bookmarkEnd w:id="19"/>
    </w:p>
    <w:p w:rsidR="001E569E" w:rsidRPr="001E569E" w:rsidRDefault="001E569E" w:rsidP="001E569E">
      <w:r w:rsidRPr="001E569E">
        <w:t>This would easily show where the speed was greatest or where you were driving most efficiently.</w:t>
      </w:r>
      <w:r w:rsidRPr="001E569E">
        <w:br/>
        <w:t xml:space="preserve">We plan to use a digital display for the real-time information so the actual map of route taken would have to be displayed on our web interface as the digital display would not be able to handle this. </w:t>
      </w:r>
    </w:p>
    <w:p w:rsidR="001E569E" w:rsidRPr="001E569E" w:rsidRDefault="001E569E" w:rsidP="001E569E">
      <w:pPr>
        <w:pStyle w:val="Heading2"/>
      </w:pPr>
      <w:bookmarkStart w:id="21" w:name="_Toc402274984"/>
      <w:r w:rsidRPr="001E569E">
        <w:t>Dashboard Online Service</w:t>
      </w:r>
      <w:bookmarkEnd w:id="21"/>
    </w:p>
    <w:p w:rsidR="001E569E" w:rsidRPr="001E569E" w:rsidRDefault="001E569E" w:rsidP="001E569E">
      <w:r w:rsidRPr="001E569E">
        <w:t>The idea is that when drives have been recorded, the device can be connected to the Dashboard Online Service web service and upload all the information gathered. As a user you will be able to log into the web service and view the analysis of your drive or all of your drives.</w:t>
      </w:r>
    </w:p>
    <w:p w:rsidR="001E569E" w:rsidRPr="001E569E" w:rsidRDefault="001E569E" w:rsidP="001E569E">
      <w:r w:rsidRPr="001E569E">
        <w:t>You will be able to view statistics for individual drives and the route for each will be plotted onto a map. There will also be a screen of general statistics and averages of all your drives.</w:t>
      </w:r>
    </w:p>
    <w:p w:rsidR="001E569E" w:rsidRPr="001E569E" w:rsidRDefault="001E569E" w:rsidP="001E569E">
      <w:pPr>
        <w:pStyle w:val="Heading2"/>
      </w:pPr>
      <w:bookmarkStart w:id="22" w:name="_Toc402274985"/>
      <w:r w:rsidRPr="001E569E">
        <w:t>Economic Driving</w:t>
      </w:r>
      <w:bookmarkEnd w:id="22"/>
    </w:p>
    <w:p w:rsidR="001E569E" w:rsidRPr="001E569E" w:rsidRDefault="001E569E" w:rsidP="001E569E">
      <w:r w:rsidRPr="001E569E">
        <w:t xml:space="preserve">One of the main themes of the project is economic driving and we want to be able to tell the user how economic their driving is. </w:t>
      </w:r>
    </w:p>
    <w:p w:rsidR="001E569E" w:rsidRPr="001E569E" w:rsidRDefault="001E569E" w:rsidP="001E569E">
      <w:r w:rsidRPr="001E569E">
        <w:t xml:space="preserve">In our opinion there are two main factors in uneconomic driving. The first is in braking too harshly; this would be represented as a sudden decrease of speed from the data collected during a drive. The idea is that speed change should be gradual and planned. This is also the case for the second factor which is whether </w:t>
      </w:r>
      <w:r w:rsidR="00866CD3">
        <w:t>you are over-</w:t>
      </w:r>
      <w:r w:rsidRPr="001E569E">
        <w:t>revving</w:t>
      </w:r>
      <w:r w:rsidR="00866CD3">
        <w:t xml:space="preserve"> or under-revving</w:t>
      </w:r>
      <w:r w:rsidRPr="001E569E">
        <w:t>. Over</w:t>
      </w:r>
      <w:r w:rsidR="00866CD3">
        <w:t>-</w:t>
      </w:r>
      <w:r w:rsidRPr="001E569E">
        <w:t xml:space="preserve">revving </w:t>
      </w:r>
      <w:r w:rsidR="00866CD3">
        <w:t xml:space="preserve">and under-revving </w:t>
      </w:r>
      <w:r w:rsidRPr="001E569E">
        <w:t xml:space="preserve">can be detected by </w:t>
      </w:r>
      <w:r w:rsidR="00866CD3">
        <w:t>checking</w:t>
      </w:r>
      <w:r w:rsidRPr="001E569E">
        <w:t xml:space="preserve"> the rev cou</w:t>
      </w:r>
      <w:r w:rsidR="00866CD3">
        <w:t>nter value is within the range of 800rpm-3300rpm</w:t>
      </w:r>
      <w:r w:rsidRPr="001E569E">
        <w:t>.</w:t>
      </w:r>
    </w:p>
    <w:p w:rsidR="001E569E" w:rsidRPr="001E569E" w:rsidRDefault="001E569E" w:rsidP="001E569E">
      <w:r w:rsidRPr="001E569E">
        <w:t>We will use these factors to provide feedback to the driver on how they could drive more efficiently or tell them if they are already driving at optimum efficiency.</w:t>
      </w:r>
    </w:p>
    <w:p w:rsidR="001E569E" w:rsidRPr="001E569E" w:rsidRDefault="001E569E" w:rsidP="001E569E">
      <w:r w:rsidRPr="001E569E">
        <w:t>An Economic Driving Score will be calculated based on all the drives by a single driver.</w:t>
      </w:r>
    </w:p>
    <w:p w:rsidR="001E569E" w:rsidRPr="001E569E" w:rsidRDefault="001E569E" w:rsidP="001E569E">
      <w:pPr>
        <w:pStyle w:val="Heading2"/>
      </w:pPr>
      <w:bookmarkStart w:id="23" w:name="_Toc402274986"/>
      <w:r w:rsidRPr="001E569E">
        <w:t>Compared Results</w:t>
      </w:r>
      <w:bookmarkEnd w:id="23"/>
    </w:p>
    <w:p w:rsidR="001E569E" w:rsidRPr="001E569E" w:rsidRDefault="001E569E" w:rsidP="001E569E">
      <w:r w:rsidRPr="001E569E">
        <w:t xml:space="preserve">There will be a table on the Online Dashboard Service that allows you to compare your general statistics and your economic driving score to others who have used the device. </w:t>
      </w:r>
    </w:p>
    <w:p w:rsidR="004B6BB7" w:rsidRDefault="001E569E" w:rsidP="005C48D8">
      <w:pPr>
        <w:pStyle w:val="Heading1"/>
      </w:pPr>
      <w:r>
        <w:br w:type="page"/>
      </w:r>
      <w:bookmarkStart w:id="24" w:name="_Toc402274987"/>
      <w:r w:rsidR="004B6BB7">
        <w:t>Software Design</w:t>
      </w:r>
      <w:bookmarkEnd w:id="24"/>
    </w:p>
    <w:p w:rsidR="004B6BB7" w:rsidRDefault="004B6BB7" w:rsidP="004B6BB7">
      <w:r>
        <w:t xml:space="preserve">In order to make sure our software is as modular and therefore maintainable as possible, we will split out our </w:t>
      </w:r>
      <w:r w:rsidR="00457A83">
        <w:t>code into separate applications.</w:t>
      </w:r>
      <w:r>
        <w:t xml:space="preserve"> </w:t>
      </w:r>
      <w:r w:rsidR="00457A83">
        <w:t xml:space="preserve">The applications will be run by a series of scripts, </w:t>
      </w:r>
      <w:r>
        <w:t xml:space="preserve">with each script dealing with one specific job. In this section we will detail how our scripts will carry out each of their jobs and how they will communicate with one another. </w:t>
      </w:r>
      <w:r w:rsidR="00966D8D">
        <w:t>During its design</w:t>
      </w:r>
      <w:r w:rsidR="001E7564">
        <w:t xml:space="preserve">, </w:t>
      </w:r>
      <w:r w:rsidR="00966D8D">
        <w:t>four primary parts of the software</w:t>
      </w:r>
      <w:r>
        <w:t xml:space="preserve"> that need to be </w:t>
      </w:r>
      <w:r w:rsidR="00966D8D">
        <w:t>implemented</w:t>
      </w:r>
      <w:r>
        <w:t xml:space="preserve"> in order for </w:t>
      </w:r>
      <w:r w:rsidR="00966D8D">
        <w:t>PIMPED</w:t>
      </w:r>
      <w:r>
        <w:t xml:space="preserve"> to function</w:t>
      </w:r>
      <w:r w:rsidR="001E7564">
        <w:t xml:space="preserve"> were identified</w:t>
      </w:r>
      <w:r>
        <w:t>.</w:t>
      </w:r>
      <w:r w:rsidR="00966D8D">
        <w:t xml:space="preserve"> These are detailed below.</w:t>
      </w:r>
    </w:p>
    <w:p w:rsidR="004B6BB7" w:rsidRDefault="004B6BB7" w:rsidP="004B6BB7">
      <w:pPr>
        <w:pStyle w:val="Heading2"/>
      </w:pPr>
      <w:bookmarkStart w:id="25" w:name="_Toc402274988"/>
      <w:r>
        <w:t>Web Application Backend</w:t>
      </w:r>
      <w:bookmarkEnd w:id="25"/>
    </w:p>
    <w:p w:rsidR="004B6BB7" w:rsidRDefault="004B6BB7" w:rsidP="004B6BB7">
      <w:r>
        <w:t xml:space="preserve">This application is responsible for </w:t>
      </w:r>
      <w:r w:rsidR="005F0EBC">
        <w:t>receiving</w:t>
      </w:r>
      <w:r>
        <w:t xml:space="preserve"> data from the device and displaying in a clear and attractive way to the end user of </w:t>
      </w:r>
      <w:r w:rsidR="002D1220">
        <w:t>the PIMPED device</w:t>
      </w:r>
      <w:r>
        <w:t xml:space="preserve">. The application will require the user to login so that their driving data </w:t>
      </w:r>
      <w:r w:rsidR="002D1220">
        <w:t xml:space="preserve">can be saved </w:t>
      </w:r>
      <w:r>
        <w:t xml:space="preserve">specifically to their account online. When the user logs in, the user will be prompted to connect their device to their computer via USB, where the file stored on the </w:t>
      </w:r>
      <w:r w:rsidR="002D1220">
        <w:t xml:space="preserve">PIMPED </w:t>
      </w:r>
      <w:r>
        <w:t>device will be accessible. The file uploaded to the web application will contain a combination of the data about the car extracted via OBD</w:t>
      </w:r>
      <w:r w:rsidR="002D1220">
        <w:t>II</w:t>
      </w:r>
      <w:r>
        <w:t xml:space="preserve"> and the GPX file generated from the </w:t>
      </w:r>
      <w:r w:rsidR="002D1220">
        <w:t xml:space="preserve">PIMPED </w:t>
      </w:r>
      <w:r>
        <w:t>devices GPS module</w:t>
      </w:r>
      <w:r w:rsidR="002D1220">
        <w:t>, all of which will be stored on the Raspberry Pi</w:t>
      </w:r>
      <w:r>
        <w:t xml:space="preserve">. When uploaded, the data must then </w:t>
      </w:r>
      <w:r w:rsidR="005F0EBC">
        <w:t>be stored</w:t>
      </w:r>
      <w:r>
        <w:t xml:space="preserve">.  As all the processing of the data will be done on the </w:t>
      </w:r>
      <w:r w:rsidR="002D1220">
        <w:t>Raspberry Pi</w:t>
      </w:r>
      <w:r>
        <w:t xml:space="preserve"> and saved in JSON format, we are going to use MongoDB [REF] to store it. Mongo</w:t>
      </w:r>
      <w:bookmarkStart w:id="26" w:name="_GoBack"/>
      <w:bookmarkEnd w:id="26"/>
      <w:r>
        <w:t xml:space="preserve">DB is a </w:t>
      </w:r>
      <w:r w:rsidR="005F0EBC">
        <w:t>schema-less</w:t>
      </w:r>
      <w:r>
        <w:t xml:space="preserve"> database and s</w:t>
      </w:r>
      <w:r w:rsidR="009576BD">
        <w:t xml:space="preserve">tores documents in a JSON </w:t>
      </w:r>
      <w:r>
        <w:t>format. This keeps data in the same format across our entire stack and makes it easy to query.</w:t>
      </w:r>
    </w:p>
    <w:p w:rsidR="004B6BB7" w:rsidRDefault="004B6BB7" w:rsidP="004B6BB7">
      <w:r>
        <w:t xml:space="preserve">To handle the </w:t>
      </w:r>
      <w:r w:rsidR="005F0EBC">
        <w:t>visualisation</w:t>
      </w:r>
      <w:r>
        <w:t xml:space="preserve"> of data, we will need to make use of the Open Street Maps API </w:t>
      </w:r>
      <w:r w:rsidR="009576BD">
        <w:t xml:space="preserve">v0.6 </w:t>
      </w:r>
      <w:r>
        <w:t xml:space="preserve">[REF] to display the GPS data for the journey. We will also </w:t>
      </w:r>
      <w:r w:rsidR="00F26603">
        <w:t>use the ChartJS [REF]</w:t>
      </w:r>
      <w:r>
        <w:t xml:space="preserve"> JavaScript library to allow us to render basic charts in the browser, for visualising feedback and comparing the users driving to that of other users on the system. The web application itself will </w:t>
      </w:r>
      <w:r w:rsidR="005F0EBC">
        <w:t>be built using Ruby, HTML, JavaS</w:t>
      </w:r>
      <w:r>
        <w:t xml:space="preserve">cript and CSS and will be hosted on a server running Ubuntu Server 14.04.1 LTS. DigitalOcean [REF], a cloud hosting company, kindly offer free credit to students, so </w:t>
      </w:r>
      <w:r w:rsidR="00F26603">
        <w:t xml:space="preserve">they will be used </w:t>
      </w:r>
      <w:r>
        <w:t xml:space="preserve">as </w:t>
      </w:r>
      <w:r w:rsidR="00F26603">
        <w:t>the</w:t>
      </w:r>
      <w:r>
        <w:t xml:space="preserve"> cloud service provider</w:t>
      </w:r>
      <w:r w:rsidR="00F26603">
        <w:t xml:space="preserve"> for the PIMPED web application</w:t>
      </w:r>
      <w:r>
        <w:t>.</w:t>
      </w:r>
    </w:p>
    <w:p w:rsidR="004B6BB7" w:rsidRDefault="004B6BB7" w:rsidP="004B6BB7">
      <w:pPr>
        <w:pStyle w:val="Heading2"/>
      </w:pPr>
      <w:bookmarkStart w:id="27" w:name="_Toc402274989"/>
      <w:r>
        <w:t>GPS &amp; OBD Extractor</w:t>
      </w:r>
      <w:bookmarkEnd w:id="27"/>
    </w:p>
    <w:p w:rsidR="00F26603" w:rsidRDefault="004B6BB7" w:rsidP="004B6BB7">
      <w:r>
        <w:t xml:space="preserve">As we are using a USB GPS unit on our device, a script </w:t>
      </w:r>
      <w:r w:rsidR="00F26603">
        <w:t xml:space="preserve">will be required </w:t>
      </w:r>
      <w:r>
        <w:t>to extract this data and store it in a file that can be up</w:t>
      </w:r>
      <w:r w:rsidR="00F26603">
        <w:t xml:space="preserve">loaded to the web later. </w:t>
      </w:r>
      <w:r>
        <w:t xml:space="preserve">Python is recommended as the language of choice for Raspberry Pi, </w:t>
      </w:r>
      <w:r w:rsidR="00F26603">
        <w:t xml:space="preserve">so </w:t>
      </w:r>
      <w:r>
        <w:t xml:space="preserve">that is the </w:t>
      </w:r>
      <w:r w:rsidR="005F0EBC">
        <w:t>language</w:t>
      </w:r>
      <w:r>
        <w:t xml:space="preserve"> </w:t>
      </w:r>
      <w:r w:rsidR="00F26603">
        <w:t xml:space="preserve">that will be used for this part of the implementation of PIMPED. </w:t>
      </w:r>
    </w:p>
    <w:p w:rsidR="00F51105" w:rsidRDefault="00F26603" w:rsidP="004B6BB7">
      <w:r>
        <w:t>Having a script running constantly on the device would use excess power and this is undesirable</w:t>
      </w:r>
      <w:r w:rsidR="004B6BB7">
        <w:t xml:space="preserve">. </w:t>
      </w:r>
      <w:r w:rsidR="00F51105">
        <w:t>E</w:t>
      </w:r>
      <w:r w:rsidR="004B6BB7">
        <w:t>ver</w:t>
      </w:r>
      <w:r>
        <w:t>y second</w:t>
      </w:r>
      <w:r w:rsidR="004B6BB7">
        <w:t xml:space="preserve">, </w:t>
      </w:r>
      <w:r>
        <w:t>the</w:t>
      </w:r>
      <w:r w:rsidR="004B6BB7">
        <w:t xml:space="preserve"> Python script will run</w:t>
      </w:r>
      <w:r w:rsidR="00F51105">
        <w:t xml:space="preserve"> executing the following instructions:</w:t>
      </w:r>
    </w:p>
    <w:p w:rsidR="00F51105" w:rsidRDefault="004B6BB7" w:rsidP="00F51105">
      <w:pPr>
        <w:pStyle w:val="ListParagraph"/>
        <w:numPr>
          <w:ilvl w:val="0"/>
          <w:numId w:val="9"/>
        </w:numPr>
      </w:pPr>
      <w:r>
        <w:t xml:space="preserve">get the latitude </w:t>
      </w:r>
      <w:r w:rsidR="00F51105">
        <w:t>and longitude from the GPS unit;</w:t>
      </w:r>
    </w:p>
    <w:p w:rsidR="00F51105" w:rsidRDefault="004B6BB7" w:rsidP="00F51105">
      <w:pPr>
        <w:pStyle w:val="ListParagraph"/>
        <w:numPr>
          <w:ilvl w:val="0"/>
          <w:numId w:val="9"/>
        </w:numPr>
      </w:pPr>
      <w:r>
        <w:t>store this data in a file with a timestamp</w:t>
      </w:r>
      <w:r w:rsidR="00F51105">
        <w:t>;</w:t>
      </w:r>
    </w:p>
    <w:p w:rsidR="00F51105" w:rsidRDefault="00F51105" w:rsidP="00F51105">
      <w:pPr>
        <w:pStyle w:val="ListParagraph"/>
        <w:numPr>
          <w:ilvl w:val="0"/>
          <w:numId w:val="9"/>
        </w:numPr>
      </w:pPr>
      <w:r>
        <w:t xml:space="preserve">sleep </w:t>
      </w:r>
      <w:r w:rsidR="004B6BB7">
        <w:t>until it wakes</w:t>
      </w:r>
      <w:r>
        <w:t xml:space="preserve"> one second later and repeat</w:t>
      </w:r>
    </w:p>
    <w:p w:rsidR="004B6BB7" w:rsidRDefault="00F26603" w:rsidP="00F51105">
      <w:r>
        <w:t>The same process will be followed</w:t>
      </w:r>
      <w:r w:rsidR="004B6BB7">
        <w:t xml:space="preserve"> for the OBD</w:t>
      </w:r>
      <w:r>
        <w:t>II</w:t>
      </w:r>
      <w:r w:rsidR="004B6BB7">
        <w:t xml:space="preserve"> unit, polling it every second to extract data from the car. Both of these data points are combined by the device and stored on the internal SD card</w:t>
      </w:r>
      <w:r w:rsidR="00F51105">
        <w:t xml:space="preserve"> of the Raspberry Pi</w:t>
      </w:r>
      <w:r w:rsidR="004B6BB7">
        <w:t>.</w:t>
      </w:r>
    </w:p>
    <w:p w:rsidR="004B6BB7" w:rsidRDefault="004B6BB7" w:rsidP="004B6BB7">
      <w:pPr>
        <w:pStyle w:val="Heading2"/>
      </w:pPr>
      <w:bookmarkStart w:id="28" w:name="_Toc402274990"/>
      <w:r>
        <w:t>File Format</w:t>
      </w:r>
      <w:bookmarkEnd w:id="28"/>
    </w:p>
    <w:p w:rsidR="004B6BB7" w:rsidRDefault="004B6BB7" w:rsidP="004B6BB7">
      <w:r>
        <w:t>We will use a JSON format for storing each journey and the events associated with it. This makes it easy to store in MongoDB and allows data</w:t>
      </w:r>
      <w:r w:rsidR="00F26603">
        <w:t xml:space="preserve"> to be stored</w:t>
      </w:r>
      <w:r>
        <w:t xml:space="preserve"> for each journey in one document, rather than distributed across a </w:t>
      </w:r>
      <w:r w:rsidR="005F0EBC">
        <w:t>relational</w:t>
      </w:r>
      <w:r>
        <w:t xml:space="preserve"> database.</w:t>
      </w:r>
      <w:r w:rsidR="005F0EBC">
        <w:t xml:space="preserve"> </w:t>
      </w:r>
      <w:r w:rsidR="005F0EBC">
        <w:fldChar w:fldCharType="begin"/>
      </w:r>
      <w:r w:rsidR="005F0EBC">
        <w:instrText xml:space="preserve"> REF _Ref402274687 \h </w:instrText>
      </w:r>
      <w:r w:rsidR="005F0EBC">
        <w:fldChar w:fldCharType="separate"/>
      </w:r>
      <w:r w:rsidR="009576BD">
        <w:t xml:space="preserve">Figure </w:t>
      </w:r>
      <w:r w:rsidR="009576BD">
        <w:rPr>
          <w:noProof/>
        </w:rPr>
        <w:t>4</w:t>
      </w:r>
      <w:r w:rsidR="005F0EBC">
        <w:fldChar w:fldCharType="end"/>
      </w:r>
      <w:r w:rsidR="005F0EBC">
        <w:t xml:space="preserve"> shows the JSON file structure that will be used</w:t>
      </w:r>
      <w:r>
        <w:t>.</w:t>
      </w:r>
    </w:p>
    <w:p w:rsidR="005F0EBC" w:rsidRDefault="005F0EBC" w:rsidP="005F0EBC">
      <w:pPr>
        <w:keepNext/>
        <w:jc w:val="center"/>
      </w:pPr>
      <w:r>
        <w:rPr>
          <w:noProof/>
          <w:lang w:eastAsia="en-GB"/>
        </w:rPr>
        <w:drawing>
          <wp:inline distT="0" distB="0" distL="0" distR="0" wp14:anchorId="6DEC6372" wp14:editId="20AFF817">
            <wp:extent cx="3523226" cy="4914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son_image.png"/>
                    <pic:cNvPicPr/>
                  </pic:nvPicPr>
                  <pic:blipFill>
                    <a:blip r:embed="rId11">
                      <a:extLst>
                        <a:ext uri="{28A0092B-C50C-407E-A947-70E740481C1C}">
                          <a14:useLocalDpi xmlns:a14="http://schemas.microsoft.com/office/drawing/2010/main" val="0"/>
                        </a:ext>
                      </a:extLst>
                    </a:blip>
                    <a:stretch>
                      <a:fillRect/>
                    </a:stretch>
                  </pic:blipFill>
                  <pic:spPr>
                    <a:xfrm>
                      <a:off x="0" y="0"/>
                      <a:ext cx="3530055" cy="4924427"/>
                    </a:xfrm>
                    <a:prstGeom prst="rect">
                      <a:avLst/>
                    </a:prstGeom>
                  </pic:spPr>
                </pic:pic>
              </a:graphicData>
            </a:graphic>
          </wp:inline>
        </w:drawing>
      </w:r>
    </w:p>
    <w:p w:rsidR="004B6BB7" w:rsidRDefault="005F0EBC" w:rsidP="005F0EBC">
      <w:pPr>
        <w:pStyle w:val="Caption"/>
        <w:jc w:val="center"/>
      </w:pPr>
      <w:bookmarkStart w:id="29" w:name="_Ref402274687"/>
      <w:bookmarkStart w:id="30" w:name="_Toc402274777"/>
      <w:bookmarkStart w:id="31" w:name="_Toc402274997"/>
      <w:r>
        <w:t xml:space="preserve">Figure </w:t>
      </w:r>
      <w:fldSimple w:instr=" SEQ Figure \* ARABIC ">
        <w:r w:rsidR="009576BD">
          <w:rPr>
            <w:noProof/>
          </w:rPr>
          <w:t>4</w:t>
        </w:r>
      </w:fldSimple>
      <w:bookmarkEnd w:id="29"/>
      <w:r>
        <w:t>: JSON file structure</w:t>
      </w:r>
      <w:bookmarkEnd w:id="30"/>
      <w:bookmarkEnd w:id="31"/>
    </w:p>
    <w:p w:rsidR="004B6BB7" w:rsidRDefault="004B6BB7" w:rsidP="004B6BB7">
      <w:pPr>
        <w:pStyle w:val="Heading2"/>
      </w:pPr>
      <w:bookmarkStart w:id="32" w:name="_Toc402274991"/>
      <w:r>
        <w:t>Render Data to Screen</w:t>
      </w:r>
      <w:bookmarkEnd w:id="32"/>
    </w:p>
    <w:p w:rsidR="004B6BB7" w:rsidRDefault="00F26603" w:rsidP="004B6BB7">
      <w:r>
        <w:t xml:space="preserve">A </w:t>
      </w:r>
      <w:r w:rsidR="004B6BB7">
        <w:t>7</w:t>
      </w:r>
      <w:r>
        <w:t>-</w:t>
      </w:r>
      <w:r w:rsidR="004B6BB7">
        <w:t>Inch LCD screen</w:t>
      </w:r>
      <w:r>
        <w:t xml:space="preserve">, detailed in section </w:t>
      </w:r>
      <w:r>
        <w:fldChar w:fldCharType="begin"/>
      </w:r>
      <w:r>
        <w:instrText xml:space="preserve"> REF _Ref402274035 \r \h </w:instrText>
      </w:r>
      <w:r>
        <w:fldChar w:fldCharType="separate"/>
      </w:r>
      <w:r>
        <w:t>3.2</w:t>
      </w:r>
      <w:r>
        <w:t>.</w:t>
      </w:r>
      <w:r>
        <w:t>1</w:t>
      </w:r>
      <w:r>
        <w:fldChar w:fldCharType="end"/>
      </w:r>
      <w:r>
        <w:t xml:space="preserve">, will be used to display real time data. </w:t>
      </w:r>
      <w:r w:rsidR="00F51105">
        <w:t>[LINK] shows the GUI which will be implemented and displayed on the LCD screen</w:t>
      </w:r>
      <w:r w:rsidR="004B6BB7">
        <w:t xml:space="preserve">. </w:t>
      </w:r>
      <w:r w:rsidR="00F51105">
        <w:t xml:space="preserve">Python will be used to implement the GUI, using </w:t>
      </w:r>
      <w:proofErr w:type="gramStart"/>
      <w:r w:rsidR="00F51105">
        <w:t>its</w:t>
      </w:r>
      <w:proofErr w:type="gramEnd"/>
      <w:r w:rsidR="004B6BB7">
        <w:t xml:space="preserve"> built in</w:t>
      </w:r>
      <w:r w:rsidR="00F51105">
        <w:t xml:space="preserve"> GUI framework, TKinter [REF].</w:t>
      </w:r>
    </w:p>
    <w:p w:rsidR="004B6BB7" w:rsidRDefault="004B6BB7" w:rsidP="004B6BB7">
      <w:pPr>
        <w:pStyle w:val="Heading2"/>
      </w:pPr>
      <w:bookmarkStart w:id="33" w:name="_Toc402274992"/>
      <w:r>
        <w:t>Development Cycle</w:t>
      </w:r>
      <w:bookmarkEnd w:id="33"/>
    </w:p>
    <w:p w:rsidR="004B6BB7" w:rsidRDefault="004B6BB7" w:rsidP="004B6BB7">
      <w:r>
        <w:t xml:space="preserve">The following describes the order </w:t>
      </w:r>
      <w:r w:rsidR="00F51105">
        <w:t xml:space="preserve">in which </w:t>
      </w:r>
      <w:r>
        <w:t>each major part of the software will be implemented during development:</w:t>
      </w:r>
    </w:p>
    <w:p w:rsidR="004B6BB7" w:rsidRDefault="004B6BB7" w:rsidP="004B6BB7">
      <w:pPr>
        <w:pStyle w:val="ListParagraph"/>
        <w:numPr>
          <w:ilvl w:val="0"/>
          <w:numId w:val="8"/>
        </w:numPr>
      </w:pPr>
      <w:r>
        <w:t>Connect Raspberry Pi with GPS adapter and OBD cable and enable the Pi to extra</w:t>
      </w:r>
      <w:r w:rsidR="00F51105">
        <w:t>ct data from both these devices;</w:t>
      </w:r>
    </w:p>
    <w:p w:rsidR="004B6BB7" w:rsidRDefault="004B6BB7" w:rsidP="004B6BB7">
      <w:pPr>
        <w:pStyle w:val="ListParagraph"/>
        <w:numPr>
          <w:ilvl w:val="0"/>
          <w:numId w:val="8"/>
        </w:numPr>
      </w:pPr>
      <w:r>
        <w:t xml:space="preserve">Store data from both USB devices to a file on the Pi. We will need to implement the file format </w:t>
      </w:r>
      <w:r w:rsidR="00F51105">
        <w:t>detailed above;</w:t>
      </w:r>
    </w:p>
    <w:p w:rsidR="004B6BB7" w:rsidRDefault="004B6BB7" w:rsidP="004B6BB7">
      <w:pPr>
        <w:pStyle w:val="ListParagraph"/>
        <w:numPr>
          <w:ilvl w:val="0"/>
          <w:numId w:val="8"/>
        </w:numPr>
      </w:pPr>
      <w:r>
        <w:t xml:space="preserve">Build web application to upload file and show data in </w:t>
      </w:r>
      <w:r w:rsidR="00F51105">
        <w:t>a meaningful way in the browser;</w:t>
      </w:r>
    </w:p>
    <w:p w:rsidR="001E569E" w:rsidRPr="004B6BB7" w:rsidRDefault="00F51105" w:rsidP="004B6BB7">
      <w:pPr>
        <w:pStyle w:val="ListParagraph"/>
        <w:numPr>
          <w:ilvl w:val="0"/>
          <w:numId w:val="8"/>
        </w:numPr>
      </w:pPr>
      <w:r>
        <w:t>Implement software that allows for extracted real-time data to be displayed on the LCD screen.</w:t>
      </w:r>
      <w:r w:rsidR="001E569E">
        <w:br w:type="page"/>
      </w:r>
    </w:p>
    <w:p w:rsidR="002F7C98" w:rsidRPr="001E569E" w:rsidRDefault="001C3131" w:rsidP="001E569E">
      <w:pPr>
        <w:pStyle w:val="Heading1"/>
        <w:rPr>
          <w:rFonts w:asciiTheme="minorHAnsi" w:hAnsiTheme="minorHAnsi"/>
        </w:rPr>
      </w:pPr>
      <w:bookmarkStart w:id="34" w:name="_Toc402274993"/>
      <w:r w:rsidRPr="001E569E">
        <w:rPr>
          <w:rFonts w:asciiTheme="minorHAnsi" w:hAnsiTheme="minorHAnsi"/>
        </w:rPr>
        <w:t>References</w:t>
      </w:r>
      <w:bookmarkEnd w:id="34"/>
    </w:p>
    <w:p w:rsidR="00FA06C5" w:rsidRPr="00FA06C5" w:rsidRDefault="00E046AD" w:rsidP="001C3131">
      <w:pPr>
        <w:rPr>
          <w:color w:val="0000FF"/>
          <w:u w:val="single"/>
        </w:rPr>
      </w:pPr>
      <w:r>
        <w:t xml:space="preserve">ELM327 </w:t>
      </w:r>
      <w:r w:rsidR="001C3131" w:rsidRPr="00195CA1">
        <w:t>OBDII Device</w:t>
      </w:r>
      <w:r w:rsidR="00FA06C5">
        <w:t xml:space="preserve"> Image</w:t>
      </w:r>
      <w:proofErr w:type="gramStart"/>
      <w:r w:rsidR="001C3131" w:rsidRPr="00195CA1">
        <w:t>:</w:t>
      </w:r>
      <w:proofErr w:type="gramEnd"/>
      <w:r w:rsidR="001C3131" w:rsidRPr="00195CA1">
        <w:br/>
      </w:r>
      <w:r w:rsidR="000643C0" w:rsidRPr="000643C0">
        <w:rPr>
          <w:color w:val="0000FF"/>
          <w:u w:val="single"/>
        </w:rPr>
        <w:t>http://make.larsi.org/electronics/ELM327/ELM327v13a_box.jpg</w:t>
      </w:r>
    </w:p>
    <w:p w:rsidR="00FA06C5" w:rsidRDefault="00FA06C5" w:rsidP="001C3131">
      <w:r>
        <w:t>Full list of OBDII extractable data</w:t>
      </w:r>
      <w:proofErr w:type="gramStart"/>
      <w:r>
        <w:t>:</w:t>
      </w:r>
      <w:proofErr w:type="gramEnd"/>
      <w:r>
        <w:br/>
      </w:r>
      <w:hyperlink r:id="rId12" w:history="1">
        <w:r w:rsidRPr="00FA06C5">
          <w:rPr>
            <w:rStyle w:val="Hyperlink"/>
          </w:rPr>
          <w:t>http://en.wikipedia.org/wiki/OBD-II_PIDs</w:t>
        </w:r>
      </w:hyperlink>
    </w:p>
    <w:p w:rsidR="005423EB" w:rsidRDefault="005423EB" w:rsidP="001C3131">
      <w:pPr>
        <w:rPr>
          <w:rStyle w:val="Hyperlink"/>
        </w:rPr>
      </w:pPr>
      <w:r w:rsidRPr="00195CA1">
        <w:t>Raspberry Pi website</w:t>
      </w:r>
      <w:proofErr w:type="gramStart"/>
      <w:r w:rsidRPr="00195CA1">
        <w:t>:</w:t>
      </w:r>
      <w:proofErr w:type="gramEnd"/>
      <w:r w:rsidRPr="00195CA1">
        <w:br/>
      </w:r>
      <w:hyperlink r:id="rId13" w:history="1">
        <w:r w:rsidRPr="00195CA1">
          <w:rPr>
            <w:rStyle w:val="Hyperlink"/>
          </w:rPr>
          <w:t>http://www.raspberrypi.org/</w:t>
        </w:r>
      </w:hyperlink>
    </w:p>
    <w:p w:rsidR="007344A8" w:rsidRDefault="007344A8" w:rsidP="001C3131">
      <w:pPr>
        <w:rPr>
          <w:rStyle w:val="Hyperlink"/>
        </w:rPr>
      </w:pPr>
      <w:r w:rsidRPr="007344A8">
        <w:t>Adafruit Ultimate GPS Breakout</w:t>
      </w:r>
      <w:proofErr w:type="gramStart"/>
      <w:r>
        <w:t>:</w:t>
      </w:r>
      <w:proofErr w:type="gramEnd"/>
      <w:r>
        <w:br/>
      </w:r>
      <w:hyperlink r:id="rId14" w:history="1">
        <w:r w:rsidRPr="000C0BC8">
          <w:rPr>
            <w:rStyle w:val="Hyperlink"/>
          </w:rPr>
          <w:t>http://thepihut.com/products/adafruit-ultimate-gps-breakout</w:t>
        </w:r>
      </w:hyperlink>
    </w:p>
    <w:p w:rsidR="007A2C2E" w:rsidRPr="007A2C2E" w:rsidRDefault="007A2C2E" w:rsidP="001C3131">
      <w:pPr>
        <w:rPr>
          <w:rStyle w:val="Hyperlink"/>
          <w:color w:val="auto"/>
          <w:u w:val="none"/>
        </w:rPr>
      </w:pPr>
      <w:r>
        <w:t>Nike running app</w:t>
      </w:r>
      <w:proofErr w:type="gramStart"/>
      <w:r>
        <w:t>:</w:t>
      </w:r>
      <w:proofErr w:type="gramEnd"/>
      <w:r>
        <w:br/>
      </w:r>
      <w:hyperlink r:id="rId15" w:history="1">
        <w:r w:rsidRPr="00AD63B6">
          <w:rPr>
            <w:rStyle w:val="Hyperlink"/>
          </w:rPr>
          <w:t>http://fitfeat.com/blog/wp-content/uploads/2013/08/nike-app.png</w:t>
        </w:r>
      </w:hyperlink>
    </w:p>
    <w:p w:rsidR="009576BD" w:rsidRDefault="009576BD" w:rsidP="001C3131">
      <w:r>
        <w:t>MondoDB website</w:t>
      </w:r>
      <w:proofErr w:type="gramStart"/>
      <w:r>
        <w:t>:</w:t>
      </w:r>
      <w:proofErr w:type="gramEnd"/>
      <w:r>
        <w:br/>
      </w:r>
      <w:hyperlink r:id="rId16" w:history="1">
        <w:r w:rsidRPr="00AD63B6">
          <w:rPr>
            <w:rStyle w:val="Hyperlink"/>
          </w:rPr>
          <w:t>http://www.mongodb.org/</w:t>
        </w:r>
      </w:hyperlink>
    </w:p>
    <w:p w:rsidR="009576BD" w:rsidRDefault="009576BD" w:rsidP="001C3131">
      <w:r>
        <w:t>Open Street Map API v0.6:</w:t>
      </w:r>
      <w:r>
        <w:br/>
      </w:r>
      <w:hyperlink r:id="rId17" w:history="1">
        <w:r w:rsidRPr="00AD63B6">
          <w:rPr>
            <w:rStyle w:val="Hyperlink"/>
          </w:rPr>
          <w:t>http://wiki.openstreetmap.org/wiki/API_v0.6</w:t>
        </w:r>
      </w:hyperlink>
    </w:p>
    <w:p w:rsidR="009576BD" w:rsidRDefault="009576BD" w:rsidP="001C3131">
      <w:r>
        <w:t>DigitalOcean website</w:t>
      </w:r>
      <w:proofErr w:type="gramStart"/>
      <w:r>
        <w:t>:</w:t>
      </w:r>
      <w:proofErr w:type="gramEnd"/>
      <w:r>
        <w:br/>
      </w:r>
      <w:hyperlink r:id="rId18" w:history="1">
        <w:r w:rsidR="003B262E" w:rsidRPr="00AD63B6">
          <w:rPr>
            <w:rStyle w:val="Hyperlink"/>
          </w:rPr>
          <w:t>https://www.digitalocean.com/</w:t>
        </w:r>
      </w:hyperlink>
    </w:p>
    <w:p w:rsidR="007344A8" w:rsidRDefault="005D6285" w:rsidP="001C3131">
      <w:r>
        <w:t>TKinter</w:t>
      </w:r>
      <w:proofErr w:type="gramStart"/>
      <w:r>
        <w:t>:</w:t>
      </w:r>
      <w:proofErr w:type="gramEnd"/>
      <w:r>
        <w:br/>
      </w:r>
      <w:hyperlink r:id="rId19" w:history="1">
        <w:r w:rsidR="00386A42" w:rsidRPr="00AD63B6">
          <w:rPr>
            <w:rStyle w:val="Hyperlink"/>
          </w:rPr>
          <w:t>https://docs.python.org/2/library/tkinter.html</w:t>
        </w:r>
      </w:hyperlink>
    </w:p>
    <w:p w:rsidR="00386A42" w:rsidRDefault="00F26603" w:rsidP="001C3131">
      <w:r>
        <w:t>ChartJS</w:t>
      </w:r>
      <w:proofErr w:type="gramStart"/>
      <w:r>
        <w:t>:</w:t>
      </w:r>
      <w:proofErr w:type="gramEnd"/>
      <w:r>
        <w:br/>
      </w:r>
      <w:hyperlink r:id="rId20" w:history="1">
        <w:r w:rsidRPr="00AD63B6">
          <w:rPr>
            <w:rStyle w:val="Hyperlink"/>
          </w:rPr>
          <w:t>http://www.chartjs.org/</w:t>
        </w:r>
      </w:hyperlink>
    </w:p>
    <w:p w:rsidR="00F26603" w:rsidRDefault="00F26603" w:rsidP="001C3131"/>
    <w:p w:rsidR="007344A8" w:rsidRPr="00195CA1" w:rsidRDefault="007344A8" w:rsidP="001C3131"/>
    <w:p w:rsidR="005423EB" w:rsidRPr="001C3131" w:rsidRDefault="005423EB" w:rsidP="001C3131"/>
    <w:sectPr w:rsidR="005423EB" w:rsidRPr="001C31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C2E" w:rsidRDefault="007A2C2E" w:rsidP="004B6BB7">
      <w:pPr>
        <w:spacing w:after="0" w:line="240" w:lineRule="auto"/>
      </w:pPr>
      <w:r>
        <w:separator/>
      </w:r>
    </w:p>
  </w:endnote>
  <w:endnote w:type="continuationSeparator" w:id="0">
    <w:p w:rsidR="007A2C2E" w:rsidRDefault="007A2C2E" w:rsidP="004B6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C2E" w:rsidRDefault="007A2C2E" w:rsidP="004B6BB7">
      <w:pPr>
        <w:spacing w:after="0" w:line="240" w:lineRule="auto"/>
      </w:pPr>
      <w:r>
        <w:separator/>
      </w:r>
    </w:p>
  </w:footnote>
  <w:footnote w:type="continuationSeparator" w:id="0">
    <w:p w:rsidR="007A2C2E" w:rsidRDefault="007A2C2E" w:rsidP="004B6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969CE"/>
    <w:multiLevelType w:val="hybridMultilevel"/>
    <w:tmpl w:val="926E1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2D7DDC"/>
    <w:multiLevelType w:val="hybridMultilevel"/>
    <w:tmpl w:val="59F44F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AE50E5"/>
    <w:multiLevelType w:val="hybridMultilevel"/>
    <w:tmpl w:val="3B42BCD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61531A"/>
    <w:multiLevelType w:val="hybridMultilevel"/>
    <w:tmpl w:val="79D0975C"/>
    <w:lvl w:ilvl="0" w:tplc="0809000F">
      <w:start w:val="1"/>
      <w:numFmt w:val="decimal"/>
      <w:lvlText w:val="%1."/>
      <w:lvlJc w:val="left"/>
      <w:pPr>
        <w:ind w:left="720" w:hanging="360"/>
      </w:pPr>
    </w:lvl>
    <w:lvl w:ilvl="1" w:tplc="3AEE2A54">
      <w:numFmt w:val="bullet"/>
      <w:lvlText w:val="-"/>
      <w:lvlJc w:val="left"/>
      <w:pPr>
        <w:ind w:left="1800" w:hanging="72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A6190A"/>
    <w:multiLevelType w:val="multilevel"/>
    <w:tmpl w:val="325A3004"/>
    <w:lvl w:ilvl="0">
      <w:start w:val="1"/>
      <w:numFmt w:val="decimal"/>
      <w:pStyle w:val="Heading1"/>
      <w:lvlText w:val="%1"/>
      <w:lvlJc w:val="left"/>
      <w:pPr>
        <w:ind w:left="432" w:hanging="432"/>
      </w:pPr>
      <w:rPr>
        <w:color w:val="4F81BD" w:themeColor="accent1"/>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AF5A4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3E11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331776"/>
    <w:multiLevelType w:val="hybridMultilevel"/>
    <w:tmpl w:val="94F4D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A130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8"/>
  </w:num>
  <w:num w:numId="4">
    <w:abstractNumId w:val="5"/>
  </w:num>
  <w:num w:numId="5">
    <w:abstractNumId w:val="2"/>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98"/>
    <w:rsid w:val="00044E6C"/>
    <w:rsid w:val="000643C0"/>
    <w:rsid w:val="00161429"/>
    <w:rsid w:val="00195CA1"/>
    <w:rsid w:val="001C3131"/>
    <w:rsid w:val="001E569E"/>
    <w:rsid w:val="001E7564"/>
    <w:rsid w:val="002D1220"/>
    <w:rsid w:val="002F7C98"/>
    <w:rsid w:val="00300BC6"/>
    <w:rsid w:val="0032559B"/>
    <w:rsid w:val="00357C0E"/>
    <w:rsid w:val="00386A42"/>
    <w:rsid w:val="003A5BCF"/>
    <w:rsid w:val="003B262E"/>
    <w:rsid w:val="003B2BF9"/>
    <w:rsid w:val="003E1E4C"/>
    <w:rsid w:val="00425ABA"/>
    <w:rsid w:val="00426F9E"/>
    <w:rsid w:val="00457A83"/>
    <w:rsid w:val="00477911"/>
    <w:rsid w:val="004A446B"/>
    <w:rsid w:val="004B6BB7"/>
    <w:rsid w:val="005423EB"/>
    <w:rsid w:val="00595E11"/>
    <w:rsid w:val="005C48D8"/>
    <w:rsid w:val="005D6285"/>
    <w:rsid w:val="005F0EBC"/>
    <w:rsid w:val="0072445C"/>
    <w:rsid w:val="00733375"/>
    <w:rsid w:val="007344A8"/>
    <w:rsid w:val="007A2C2E"/>
    <w:rsid w:val="00825C21"/>
    <w:rsid w:val="00866CD3"/>
    <w:rsid w:val="008F2BD3"/>
    <w:rsid w:val="00921FD9"/>
    <w:rsid w:val="00950EA9"/>
    <w:rsid w:val="009576BD"/>
    <w:rsid w:val="00966D8D"/>
    <w:rsid w:val="009E7E05"/>
    <w:rsid w:val="00AB12F2"/>
    <w:rsid w:val="00AC1E71"/>
    <w:rsid w:val="00BF7492"/>
    <w:rsid w:val="00C1273B"/>
    <w:rsid w:val="00C63616"/>
    <w:rsid w:val="00CA47CF"/>
    <w:rsid w:val="00DA4746"/>
    <w:rsid w:val="00E046AD"/>
    <w:rsid w:val="00E7676A"/>
    <w:rsid w:val="00F26603"/>
    <w:rsid w:val="00F51105"/>
    <w:rsid w:val="00FA0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F1A1C-3BA2-4F1A-A86D-A0C71F91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C98"/>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7911"/>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7911"/>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7791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7791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7791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7791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77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7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C9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79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7791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7791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7791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7791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7791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779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791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61429"/>
    <w:pPr>
      <w:ind w:left="720"/>
      <w:contextualSpacing/>
    </w:pPr>
  </w:style>
  <w:style w:type="character" w:styleId="Hyperlink">
    <w:name w:val="Hyperlink"/>
    <w:basedOn w:val="DefaultParagraphFont"/>
    <w:uiPriority w:val="99"/>
    <w:unhideWhenUsed/>
    <w:rsid w:val="003B2BF9"/>
    <w:rPr>
      <w:color w:val="0000FF"/>
      <w:u w:val="single"/>
    </w:rPr>
  </w:style>
  <w:style w:type="paragraph" w:styleId="Caption">
    <w:name w:val="caption"/>
    <w:basedOn w:val="Normal"/>
    <w:next w:val="Normal"/>
    <w:uiPriority w:val="35"/>
    <w:unhideWhenUsed/>
    <w:qFormat/>
    <w:rsid w:val="00DA4746"/>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FA06C5"/>
    <w:rPr>
      <w:color w:val="800080" w:themeColor="followedHyperlink"/>
      <w:u w:val="single"/>
    </w:rPr>
  </w:style>
  <w:style w:type="paragraph" w:styleId="Header">
    <w:name w:val="header"/>
    <w:basedOn w:val="Normal"/>
    <w:link w:val="HeaderChar"/>
    <w:uiPriority w:val="99"/>
    <w:unhideWhenUsed/>
    <w:rsid w:val="004B6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BB7"/>
  </w:style>
  <w:style w:type="paragraph" w:styleId="Footer">
    <w:name w:val="footer"/>
    <w:basedOn w:val="Normal"/>
    <w:link w:val="FooterChar"/>
    <w:uiPriority w:val="99"/>
    <w:unhideWhenUsed/>
    <w:rsid w:val="004B6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BB7"/>
  </w:style>
  <w:style w:type="paragraph" w:styleId="TableofFigures">
    <w:name w:val="table of figures"/>
    <w:basedOn w:val="Normal"/>
    <w:next w:val="Normal"/>
    <w:uiPriority w:val="99"/>
    <w:unhideWhenUsed/>
    <w:rsid w:val="004B6BB7"/>
    <w:pPr>
      <w:spacing w:after="0"/>
    </w:pPr>
  </w:style>
  <w:style w:type="paragraph" w:styleId="TOCHeading">
    <w:name w:val="TOC Heading"/>
    <w:basedOn w:val="Heading1"/>
    <w:next w:val="Normal"/>
    <w:uiPriority w:val="39"/>
    <w:unhideWhenUsed/>
    <w:qFormat/>
    <w:rsid w:val="004B6BB7"/>
    <w:pPr>
      <w:numPr>
        <w:numId w:val="0"/>
      </w:numPr>
      <w:spacing w:line="259" w:lineRule="auto"/>
      <w:outlineLvl w:val="9"/>
    </w:pPr>
    <w:rPr>
      <w:lang w:val="en-US"/>
    </w:rPr>
  </w:style>
  <w:style w:type="paragraph" w:styleId="TOC1">
    <w:name w:val="toc 1"/>
    <w:basedOn w:val="Normal"/>
    <w:next w:val="Normal"/>
    <w:autoRedefine/>
    <w:uiPriority w:val="39"/>
    <w:unhideWhenUsed/>
    <w:rsid w:val="004B6BB7"/>
    <w:pPr>
      <w:spacing w:after="100"/>
    </w:pPr>
  </w:style>
  <w:style w:type="paragraph" w:styleId="TOC2">
    <w:name w:val="toc 2"/>
    <w:basedOn w:val="Normal"/>
    <w:next w:val="Normal"/>
    <w:autoRedefine/>
    <w:uiPriority w:val="39"/>
    <w:unhideWhenUsed/>
    <w:rsid w:val="004B6BB7"/>
    <w:pPr>
      <w:spacing w:after="100"/>
      <w:ind w:left="220"/>
    </w:pPr>
  </w:style>
  <w:style w:type="paragraph" w:styleId="TOC3">
    <w:name w:val="toc 3"/>
    <w:basedOn w:val="Normal"/>
    <w:next w:val="Normal"/>
    <w:autoRedefine/>
    <w:uiPriority w:val="39"/>
    <w:unhideWhenUsed/>
    <w:rsid w:val="004B6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17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raspberrypi.org/" TargetMode="External"/><Relationship Id="rId18" Type="http://schemas.openxmlformats.org/officeDocument/2006/relationships/hyperlink" Target="https://www.digitalocean.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OBD-II_PIDs" TargetMode="External"/><Relationship Id="rId17" Type="http://schemas.openxmlformats.org/officeDocument/2006/relationships/hyperlink" Target="http://wiki.openstreetmap.org/wiki/API_v0.6" TargetMode="External"/><Relationship Id="rId2" Type="http://schemas.openxmlformats.org/officeDocument/2006/relationships/numbering" Target="numbering.xml"/><Relationship Id="rId16" Type="http://schemas.openxmlformats.org/officeDocument/2006/relationships/hyperlink" Target="http://www.mongodb.org/" TargetMode="External"/><Relationship Id="rId20" Type="http://schemas.openxmlformats.org/officeDocument/2006/relationships/hyperlink" Target="http://www.char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fitfeat.com/blog/wp-content/uploads/2013/08/nike-app.png" TargetMode="External"/><Relationship Id="rId10" Type="http://schemas.openxmlformats.org/officeDocument/2006/relationships/image" Target="media/image3.png"/><Relationship Id="rId19" Type="http://schemas.openxmlformats.org/officeDocument/2006/relationships/hyperlink" Target="https://docs.python.org/2/library/tkinter.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thepihut.com/products/adafruit-ultimate-gps-breakou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5D940-4611-4D15-8C91-3587B2969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5ED1C57F.dotm</Template>
  <TotalTime>626</TotalTime>
  <Pages>10</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Ritchie</dc:creator>
  <cp:keywords/>
  <dc:description/>
  <cp:lastModifiedBy>Marc Ritchie</cp:lastModifiedBy>
  <cp:revision>15</cp:revision>
  <dcterms:created xsi:type="dcterms:W3CDTF">2014-10-23T15:00:00Z</dcterms:created>
  <dcterms:modified xsi:type="dcterms:W3CDTF">2014-10-28T17:16:00Z</dcterms:modified>
</cp:coreProperties>
</file>