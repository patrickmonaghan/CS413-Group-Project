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74" w:rsidRDefault="00D21D74" w:rsidP="00D21D74">
      <w:pPr>
        <w:pStyle w:val="Title"/>
      </w:pPr>
      <w:r>
        <w:t>Weekly Progress Report: 27</w:t>
      </w:r>
      <w:r w:rsidRPr="00D21D74">
        <w:rPr>
          <w:vertAlign w:val="superscript"/>
        </w:rPr>
        <w:t>th</w:t>
      </w:r>
      <w:r>
        <w:t xml:space="preserve"> Oct – 2</w:t>
      </w:r>
      <w:r w:rsidRPr="00D21D74">
        <w:rPr>
          <w:vertAlign w:val="superscript"/>
        </w:rPr>
        <w:t>nd</w:t>
      </w:r>
      <w:r>
        <w:t xml:space="preserve"> Nov</w:t>
      </w:r>
    </w:p>
    <w:p w:rsidR="00D21D74" w:rsidRDefault="00D21D74" w:rsidP="00D21D74">
      <w:pPr>
        <w:pStyle w:val="Title"/>
      </w:pPr>
      <w:r>
        <w:t>CS413 – Group 3</w:t>
      </w:r>
    </w:p>
    <w:p w:rsidR="00D21D74" w:rsidRDefault="00D21D74" w:rsidP="00D21D74"/>
    <w:p w:rsidR="00D21D74" w:rsidRDefault="00D21D74" w:rsidP="00D21D74">
      <w:pPr>
        <w:pStyle w:val="Heading1"/>
      </w:pPr>
      <w:r>
        <w:t>Issues Raised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 xml:space="preserve">Do we need Bluetooth capabilities? USB upload from </w:t>
      </w:r>
      <w:proofErr w:type="spellStart"/>
      <w:r>
        <w:t>RPi</w:t>
      </w:r>
      <w:proofErr w:type="spellEnd"/>
      <w:r>
        <w:t xml:space="preserve"> to computer may be better as all computers have USB ports, whereas not all computers have Bluetooth.</w:t>
      </w:r>
      <w:r w:rsidR="0001101C">
        <w:t xml:space="preserve"> However, we would need to buy a USB hub as the USB port will already be being used by the GPS receiver.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>Detailed Information such as pistons - what el</w:t>
      </w:r>
      <w:bookmarkStart w:id="0" w:name="_GoBack"/>
      <w:bookmarkEnd w:id="0"/>
      <w:r>
        <w:t>se?</w:t>
      </w:r>
    </w:p>
    <w:p w:rsidR="00B62EC6" w:rsidRDefault="00B62EC6" w:rsidP="00D21D74">
      <w:pPr>
        <w:pStyle w:val="ListParagraph"/>
        <w:numPr>
          <w:ilvl w:val="0"/>
          <w:numId w:val="6"/>
        </w:numPr>
      </w:pPr>
      <w:r>
        <w:t xml:space="preserve">What file type should the </w:t>
      </w:r>
      <w:proofErr w:type="spellStart"/>
      <w:r>
        <w:t>RPi</w:t>
      </w:r>
      <w:proofErr w:type="spellEnd"/>
      <w:r>
        <w:t xml:space="preserve"> store all extracted data in?</w:t>
      </w:r>
    </w:p>
    <w:p w:rsidR="00B62EC6" w:rsidRDefault="000F521B" w:rsidP="00B62EC6">
      <w:pPr>
        <w:pStyle w:val="ListParagraph"/>
        <w:numPr>
          <w:ilvl w:val="0"/>
          <w:numId w:val="6"/>
        </w:numPr>
      </w:pPr>
      <w:r>
        <w:t>Could inform user of how much money they would have saved by cycling rather than driving certain journeys – getting too far away from an embedded system?</w:t>
      </w:r>
    </w:p>
    <w:p w:rsidR="000F521B" w:rsidRDefault="000F521B" w:rsidP="00D21D74">
      <w:pPr>
        <w:pStyle w:val="ListParagraph"/>
        <w:numPr>
          <w:ilvl w:val="0"/>
          <w:numId w:val="6"/>
        </w:numPr>
      </w:pPr>
      <w:r>
        <w:t>Graphs to show speed/mpg over journey.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>Merge each section into one document.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>Sections of document to do together.</w:t>
      </w:r>
    </w:p>
    <w:p w:rsidR="00D21D74" w:rsidRDefault="00D21D74" w:rsidP="00D21D74">
      <w:pPr>
        <w:pStyle w:val="ListParagraph"/>
        <w:numPr>
          <w:ilvl w:val="1"/>
          <w:numId w:val="6"/>
        </w:numPr>
      </w:pPr>
      <w:r>
        <w:t xml:space="preserve">Create project plan – </w:t>
      </w:r>
      <w:proofErr w:type="gramStart"/>
      <w:r>
        <w:t>GANTT</w:t>
      </w:r>
      <w:proofErr w:type="gramEnd"/>
      <w:r>
        <w:t xml:space="preserve"> chart.</w:t>
      </w:r>
    </w:p>
    <w:p w:rsidR="00D21D74" w:rsidRDefault="00D21D74" w:rsidP="00D21D74">
      <w:pPr>
        <w:pStyle w:val="ListParagraph"/>
        <w:numPr>
          <w:ilvl w:val="1"/>
          <w:numId w:val="6"/>
        </w:numPr>
      </w:pPr>
      <w:r>
        <w:t>Current progress.</w:t>
      </w:r>
    </w:p>
    <w:p w:rsidR="00D21D74" w:rsidRDefault="00D21D74" w:rsidP="00D21D74">
      <w:pPr>
        <w:pStyle w:val="ListParagraph"/>
        <w:numPr>
          <w:ilvl w:val="1"/>
          <w:numId w:val="6"/>
        </w:numPr>
      </w:pPr>
      <w:r>
        <w:t>Conclusion.</w:t>
      </w:r>
    </w:p>
    <w:p w:rsidR="0001101C" w:rsidRDefault="0001101C" w:rsidP="0001101C">
      <w:pPr>
        <w:pStyle w:val="ListParagraph"/>
        <w:numPr>
          <w:ilvl w:val="0"/>
          <w:numId w:val="6"/>
        </w:numPr>
      </w:pPr>
      <w:r>
        <w:t>Come up with name.</w:t>
      </w:r>
    </w:p>
    <w:p w:rsidR="000E5470" w:rsidRDefault="000E5470" w:rsidP="0001101C">
      <w:pPr>
        <w:pStyle w:val="ListParagraph"/>
        <w:numPr>
          <w:ilvl w:val="0"/>
          <w:numId w:val="6"/>
        </w:numPr>
      </w:pPr>
      <w:r>
        <w:t>Which GPS receiver are we using?</w:t>
      </w:r>
    </w:p>
    <w:p w:rsidR="000E5470" w:rsidRDefault="000E5470" w:rsidP="0001101C">
      <w:pPr>
        <w:pStyle w:val="ListParagraph"/>
        <w:numPr>
          <w:ilvl w:val="0"/>
          <w:numId w:val="6"/>
        </w:numPr>
      </w:pPr>
      <w:r>
        <w:t>Need to decide if we are using battery power or powering from the car.</w:t>
      </w:r>
    </w:p>
    <w:p w:rsidR="000F521B" w:rsidRDefault="000F521B" w:rsidP="00B62EC6">
      <w:pPr>
        <w:ind w:left="360"/>
      </w:pPr>
    </w:p>
    <w:p w:rsidR="0001101C" w:rsidRPr="00D21D74" w:rsidRDefault="0001101C" w:rsidP="000F521B"/>
    <w:p w:rsidR="00171472" w:rsidRDefault="00171472"/>
    <w:sectPr w:rsidR="0017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AE50E5"/>
    <w:multiLevelType w:val="hybridMultilevel"/>
    <w:tmpl w:val="E5CA2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344B1"/>
    <w:multiLevelType w:val="hybridMultilevel"/>
    <w:tmpl w:val="F594D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B2908"/>
    <w:multiLevelType w:val="hybridMultilevel"/>
    <w:tmpl w:val="85C6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74"/>
    <w:rsid w:val="0001101C"/>
    <w:rsid w:val="000E5470"/>
    <w:rsid w:val="000F521B"/>
    <w:rsid w:val="00155417"/>
    <w:rsid w:val="00171472"/>
    <w:rsid w:val="00B62EC6"/>
    <w:rsid w:val="00D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A277-C508-47D1-866C-AD96605A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D74"/>
  </w:style>
  <w:style w:type="paragraph" w:styleId="Heading1">
    <w:name w:val="heading 1"/>
    <w:basedOn w:val="Normal"/>
    <w:next w:val="Normal"/>
    <w:link w:val="Heading1Char"/>
    <w:uiPriority w:val="9"/>
    <w:qFormat/>
    <w:rsid w:val="00D2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1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1D74"/>
    <w:pPr>
      <w:spacing w:after="160" w:line="259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2A943E75.dotm</Template>
  <TotalTime>75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Ritchie</dc:creator>
  <cp:keywords/>
  <dc:description/>
  <cp:lastModifiedBy>Marc Ritchie</cp:lastModifiedBy>
  <cp:revision>1</cp:revision>
  <dcterms:created xsi:type="dcterms:W3CDTF">2014-10-27T15:24:00Z</dcterms:created>
  <dcterms:modified xsi:type="dcterms:W3CDTF">2014-10-27T17:42:00Z</dcterms:modified>
</cp:coreProperties>
</file>